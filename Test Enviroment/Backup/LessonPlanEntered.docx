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DD" w:rsidRPr="00191EE3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Monthly Theme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4836E8" w:rsidRPr="00F60541">
        <w:rPr>
          <w:rFonts w:ascii="Baskerville Old Face" w:hAnsi="Baskerville Old Face"/>
          <w:sz w:val="36"/>
          <w:szCs w:val="36"/>
        </w:rPr>
        <w:t>“</w:t>
      </w:r>
      <w:r w:rsidR="00EA7C88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begin"/>
      </w:r>
      <w:r w:rsidR="004836E8" w:rsidRPr="00F60541">
        <w:rPr>
          <w:rFonts w:ascii="Baskerville Old Face" w:hAnsi="Baskerville Old Face"/>
          <w:b/>
          <w:sz w:val="36"/>
          <w:szCs w:val="36"/>
          <w:u w:val="single"/>
        </w:rPr>
        <w:instrText xml:space="preserve"> MonthlyTheme </w:instrText>
      </w:r>
      <w:r w:rsidR="00F60541" w:rsidRPr="00F60541">
        <w:rPr>
          <w:rFonts w:ascii="Baskerville Old Face" w:hAnsi="Baskerville Old Face"/>
          <w:b/>
          <w:sz w:val="36"/>
          <w:szCs w:val="36"/>
          <w:u w:val="single"/>
        </w:rPr>
        <w:instrText xml:space="preserve"> \*charformat</w:instrText>
      </w:r>
      <w:r w:rsidR="00EA7C88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separate"/>
      </w:r>
      <w:r w:rsidR="00D90DB2" w:rsidRPr="00D90DB2">
        <w:rPr>
          <w:rFonts w:ascii="Baskerville Old Face" w:hAnsi="Baskerville Old Face"/>
          <w:b/>
          <w:sz w:val="36"/>
          <w:szCs w:val="36"/>
          <w:u w:val="single"/>
        </w:rPr>
        <w:t>Dental Health/ Friendship/ Valentine's Day</w:t>
      </w:r>
      <w:r w:rsidR="00EA7C88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end"/>
      </w:r>
      <w:r w:rsidR="004836E8" w:rsidRPr="00F60541">
        <w:rPr>
          <w:rFonts w:ascii="Baskerville Old Face" w:hAnsi="Baskerville Old Face"/>
          <w:sz w:val="36"/>
          <w:szCs w:val="36"/>
        </w:rPr>
        <w:t>”</w:t>
      </w:r>
    </w:p>
    <w:p w:rsidR="005C73DD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Weekly</w:t>
      </w:r>
      <w:r w:rsidRPr="004836E8">
        <w:rPr>
          <w:rFonts w:ascii="Baskerville Old Face" w:hAnsi="Baskerville Old Face"/>
          <w:sz w:val="36"/>
          <w:szCs w:val="36"/>
        </w:rPr>
        <w:t xml:space="preserve"> Theme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EA7C88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begin"/>
      </w:r>
      <w:r w:rsidRPr="00F60541">
        <w:rPr>
          <w:rFonts w:ascii="Baskerville Old Face" w:hAnsi="Baskerville Old Face"/>
          <w:b/>
          <w:sz w:val="36"/>
          <w:szCs w:val="36"/>
          <w:u w:val="single"/>
        </w:rPr>
        <w:instrText xml:space="preserve"> WeeklyTheme</w:instrText>
      </w:r>
      <w:r w:rsidR="00F60541" w:rsidRPr="00F60541">
        <w:rPr>
          <w:rFonts w:ascii="Baskerville Old Face" w:hAnsi="Baskerville Old Face"/>
          <w:b/>
          <w:sz w:val="36"/>
          <w:szCs w:val="36"/>
          <w:u w:val="single"/>
        </w:rPr>
        <w:instrText xml:space="preserve"> \*charformat</w:instrText>
      </w:r>
      <w:r w:rsidR="00EA7C88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separate"/>
      </w:r>
      <w:r w:rsidR="00D90DB2" w:rsidRPr="00D90DB2">
        <w:rPr>
          <w:rFonts w:ascii="Baskerville Old Face" w:hAnsi="Baskerville Old Face"/>
          <w:b/>
          <w:sz w:val="36"/>
          <w:szCs w:val="36"/>
          <w:u w:val="single"/>
        </w:rPr>
        <w:t>Letter Q &amp; Number 2</w:t>
      </w:r>
      <w:r w:rsidR="00EA7C88" w:rsidRPr="00F60541">
        <w:rPr>
          <w:rFonts w:ascii="Baskerville Old Face" w:hAnsi="Baskerville Old Face"/>
          <w:b/>
          <w:sz w:val="36"/>
          <w:szCs w:val="36"/>
          <w:u w:val="single"/>
        </w:rPr>
        <w:fldChar w:fldCharType="end"/>
      </w:r>
    </w:p>
    <w:p w:rsidR="00191EE3" w:rsidRPr="00191EE3" w:rsidRDefault="00191EE3" w:rsidP="00191EE3">
      <w:pPr>
        <w:spacing w:after="0"/>
        <w:rPr>
          <w:rFonts w:ascii="Baskerville Old Face" w:hAnsi="Baskerville Old Face"/>
        </w:rPr>
      </w:pPr>
      <w:r w:rsidRPr="00191EE3">
        <w:rPr>
          <w:rFonts w:ascii="Baskerville Old Face" w:hAnsi="Baskerville Old Face"/>
          <w:sz w:val="36"/>
          <w:szCs w:val="36"/>
        </w:rPr>
        <w:t>Week of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EA7C88" w:rsidRPr="00D11B4D">
        <w:rPr>
          <w:rFonts w:ascii="Baskerville Old Face" w:hAnsi="Baskerville Old Face"/>
          <w:sz w:val="36"/>
          <w:szCs w:val="36"/>
          <w:u w:val="single"/>
        </w:rPr>
        <w:fldChar w:fldCharType="begin"/>
      </w:r>
      <w:r w:rsidR="005007FA" w:rsidRPr="00D11B4D">
        <w:rPr>
          <w:rFonts w:ascii="Baskerville Old Face" w:hAnsi="Baskerville Old Face"/>
          <w:sz w:val="36"/>
          <w:szCs w:val="36"/>
          <w:u w:val="single"/>
        </w:rPr>
        <w:instrText xml:space="preserve"> WeekOf </w:instrText>
      </w:r>
      <w:r w:rsidR="00F60541" w:rsidRPr="00D11B4D">
        <w:rPr>
          <w:rFonts w:ascii="Baskerville Old Face" w:hAnsi="Baskerville Old Face"/>
          <w:sz w:val="36"/>
          <w:szCs w:val="36"/>
          <w:u w:val="single"/>
        </w:rPr>
        <w:instrText xml:space="preserve"> \*charformat </w:instrText>
      </w:r>
      <w:r w:rsidR="00EA7C88" w:rsidRPr="00D11B4D">
        <w:rPr>
          <w:rFonts w:ascii="Baskerville Old Face" w:hAnsi="Baskerville Old Face"/>
          <w:sz w:val="36"/>
          <w:szCs w:val="36"/>
          <w:u w:val="single"/>
        </w:rPr>
        <w:fldChar w:fldCharType="separate"/>
      </w:r>
      <w:r w:rsidR="00D90DB2" w:rsidRPr="00D90DB2">
        <w:rPr>
          <w:rFonts w:ascii="Baskerville Old Face" w:hAnsi="Baskerville Old Face"/>
          <w:sz w:val="36"/>
          <w:szCs w:val="36"/>
          <w:u w:val="single"/>
        </w:rPr>
        <w:t>February 12-16, 2018</w:t>
      </w:r>
      <w:r w:rsidR="00EA7C88" w:rsidRPr="00D11B4D">
        <w:rPr>
          <w:rFonts w:ascii="Baskerville Old Face" w:hAnsi="Baskerville Old Face"/>
          <w:sz w:val="36"/>
          <w:szCs w:val="36"/>
          <w:u w:val="single"/>
        </w:rPr>
        <w:fldChar w:fldCharType="end"/>
      </w:r>
    </w:p>
    <w:tbl>
      <w:tblPr>
        <w:tblStyle w:val="TableGrid"/>
        <w:tblpPr w:leftFromText="187" w:rightFromText="187" w:bottomFromText="58" w:vertAnchor="text" w:horzAnchor="margin" w:tblpXSpec="center" w:tblpY="1"/>
        <w:tblW w:w="11372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/>
      </w:tblPr>
      <w:tblGrid>
        <w:gridCol w:w="1588"/>
        <w:gridCol w:w="1956"/>
        <w:gridCol w:w="1957"/>
        <w:gridCol w:w="1957"/>
        <w:gridCol w:w="1957"/>
        <w:gridCol w:w="1957"/>
      </w:tblGrid>
      <w:tr w:rsidR="00F2368B" w:rsidTr="00AA43B4">
        <w:trPr>
          <w:trHeight w:val="386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Default="00F2368B" w:rsidP="007F3739"/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Monday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Tuesday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Wednesday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Thursday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Friday</w:t>
            </w:r>
          </w:p>
        </w:tc>
      </w:tr>
      <w:tr w:rsidR="00F2368B" w:rsidTr="00AA43B4">
        <w:trPr>
          <w:trHeight w:val="365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3" w:rsidRDefault="00191EE3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Daily</w:t>
            </w:r>
          </w:p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Theme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E3E6B" w:rsidRPr="00D11B4D" w:rsidRDefault="00EA7C88" w:rsidP="00710E7F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MDailyTheme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Quentin Quail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TDailyTheme \*charformat 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Quarter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WDailyTheme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Valentine's Day Party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ThDailyTheme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Quickly and Quietly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368B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FDailyTheme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Quilt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</w:tr>
      <w:tr w:rsidR="000E1A5E" w:rsidTr="00AA43B4">
        <w:trPr>
          <w:trHeight w:val="65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Circle Time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0E1A5E" w:rsidRPr="00D11B4D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0E1A5E" w:rsidRPr="00D11B4D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shd w:val="clear" w:color="auto" w:fill="auto"/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</w:tr>
      <w:tr w:rsidR="000E1A5E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D46C96" w:rsidRPr="00D11B4D" w:rsidRDefault="000E1A5E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DB582B" w:rsidRPr="00D11B4D" w:rsidRDefault="00EE4570" w:rsidP="009805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="009947EA" w:rsidRPr="00D11B4D">
              <w:rPr>
                <w:rFonts w:ascii="Cambria" w:hAnsi="Cambria"/>
              </w:rPr>
              <w:instrText xml:space="preserve"> M</w:instrText>
            </w:r>
            <w:r w:rsidR="00CE7BC6" w:rsidRPr="00D11B4D">
              <w:rPr>
                <w:rFonts w:ascii="Cambria" w:hAnsi="Cambria"/>
              </w:rPr>
              <w:instrText>Morning</w:instrText>
            </w:r>
            <w:r w:rsidR="00BE40DA" w:rsidRPr="00D11B4D">
              <w:rPr>
                <w:rFonts w:ascii="Cambria" w:hAnsi="Cambria"/>
              </w:rPr>
              <w:instrText>Song \*charformat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Good Morning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EE4570" w:rsidP="00BE40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="00BE40DA" w:rsidRPr="00D11B4D">
              <w:rPr>
                <w:rFonts w:ascii="Cambria" w:hAnsi="Cambria"/>
              </w:rPr>
              <w:instrText xml:space="preserve"> TMorningSong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Names, Names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EE4570" w:rsidP="00DB582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="00BE40DA" w:rsidRPr="00D11B4D">
              <w:rPr>
                <w:rFonts w:ascii="Cambria" w:hAnsi="Cambria"/>
              </w:rPr>
              <w:instrText xml:space="preserve"> WMorningSong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Hello, Hello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EE4570" w:rsidP="00DB582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="00BE40DA" w:rsidRPr="00D11B4D">
              <w:rPr>
                <w:rFonts w:ascii="Cambria" w:hAnsi="Cambria"/>
              </w:rPr>
              <w:instrText xml:space="preserve"> ThMorningSong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Jumping song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EE4570" w:rsidP="00DB582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="00BE40DA" w:rsidRPr="00D11B4D">
              <w:rPr>
                <w:rFonts w:ascii="Cambria" w:hAnsi="Cambria"/>
              </w:rPr>
              <w:instrText xml:space="preserve"> FMorningSong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Names, Names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</w:tr>
      <w:tr w:rsidR="007D009A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009A" w:rsidRPr="00191EE3" w:rsidRDefault="007D00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MShape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Square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TShape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Circle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WShape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Heart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ThShape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Oval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FShape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Star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</w:tr>
      <w:tr w:rsidR="007D009A" w:rsidTr="00AA43B4">
        <w:trPr>
          <w:trHeight w:val="2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009A" w:rsidRPr="00191EE3" w:rsidRDefault="007D00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C72A08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="007D009A" w:rsidRPr="00D11B4D">
              <w:rPr>
                <w:rFonts w:ascii="Cambria" w:hAnsi="Cambria"/>
              </w:rPr>
              <w:instrText xml:space="preserve"> MColor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Blue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TColor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Green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WColor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Pink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ThColor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Gray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FColor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Black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</w:tr>
      <w:tr w:rsidR="00255924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5924" w:rsidRPr="00191EE3" w:rsidRDefault="00255924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Fine Motor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tcMar>
              <w:top w:w="29" w:type="dxa"/>
            </w:tcMar>
            <w:vAlign w:val="center"/>
          </w:tcPr>
          <w:p w:rsidR="00D46C96" w:rsidRPr="00D11B4D" w:rsidRDefault="00EA7C88" w:rsidP="00710E7F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MFineMotor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Letter Q Worksheet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TFineMotor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Letter Q Worksheet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WFineMotor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Number 2 Worksheet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ThFineMotor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Number 2 Worksheet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55924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710E7F" w:rsidRPr="00D11B4D">
              <w:rPr>
                <w:rFonts w:ascii="Cambria" w:hAnsi="Cambria"/>
              </w:rPr>
              <w:instrText xml:space="preserve"> FFineMotor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Name Tracing</w:t>
            </w:r>
            <w:r w:rsidRPr="00D11B4D">
              <w:rPr>
                <w:rFonts w:ascii="Cambria" w:hAnsi="Cambria"/>
              </w:rPr>
              <w:fldChar w:fldCharType="end"/>
            </w:r>
          </w:p>
        </w:tc>
      </w:tr>
      <w:tr w:rsidR="00970E4E" w:rsidTr="00AA43B4">
        <w:trPr>
          <w:trHeight w:val="279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Language</w:t>
            </w:r>
            <w:r>
              <w:rPr>
                <w:rFonts w:ascii="Bernard MT Condensed" w:hAnsi="Bernard MT Condensed"/>
                <w:sz w:val="28"/>
                <w:szCs w:val="28"/>
              </w:rPr>
              <w:t>,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 xml:space="preserve"> Music and Movement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970E4E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MPhonics </w:instrText>
            </w:r>
            <w:r w:rsidR="00EA7C88" w:rsidRPr="00FF2B12">
              <w:rPr>
                <w:rFonts w:ascii="Cambria" w:hAnsi="Cambria"/>
              </w:rPr>
              <w:fldChar w:fldCharType="separate"/>
            </w:r>
            <w:r w:rsidR="00D90DB2">
              <w:t>Q</w:t>
            </w:r>
            <w:r w:rsidR="00EA7C88" w:rsidRPr="00FF2B12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970E4E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</w:rPr>
              <w:t xml:space="preserve">: </w:t>
            </w:r>
            <w:r w:rsidR="00EA7C88"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TPhonics </w:instrText>
            </w:r>
            <w:r w:rsidR="00EA7C88" w:rsidRPr="00FF2B12">
              <w:rPr>
                <w:rFonts w:ascii="Cambria" w:hAnsi="Cambria"/>
              </w:rPr>
              <w:fldChar w:fldCharType="separate"/>
            </w:r>
            <w:r w:rsidR="00D90DB2">
              <w:t>Q</w:t>
            </w:r>
            <w:r w:rsidR="00EA7C88" w:rsidRPr="00FF2B12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970E4E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WPhonics </w:instrText>
            </w:r>
            <w:r w:rsidR="00EA7C88" w:rsidRPr="00FF2B12">
              <w:rPr>
                <w:rFonts w:ascii="Cambria" w:hAnsi="Cambria"/>
              </w:rPr>
              <w:fldChar w:fldCharType="separate"/>
            </w:r>
            <w:r w:rsidR="00D90DB2">
              <w:t>Q</w:t>
            </w:r>
            <w:r w:rsidR="00EA7C88" w:rsidRPr="00FF2B12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970E4E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ThPhonics </w:instrText>
            </w:r>
            <w:r w:rsidR="00EA7C88" w:rsidRPr="00FF2B12">
              <w:rPr>
                <w:rFonts w:ascii="Cambria" w:hAnsi="Cambria"/>
              </w:rPr>
              <w:fldChar w:fldCharType="separate"/>
            </w:r>
            <w:r w:rsidR="00D90DB2">
              <w:t>Q</w:t>
            </w:r>
            <w:r w:rsidR="00EA7C88" w:rsidRPr="00FF2B12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970E4E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bookmarkStart w:id="0" w:name="_GoBack"/>
            <w:bookmarkEnd w:id="0"/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FPhonics </w:instrText>
            </w:r>
            <w:r w:rsidR="00EA7C88" w:rsidRPr="00FF2B12">
              <w:rPr>
                <w:rFonts w:ascii="Cambria" w:hAnsi="Cambria"/>
              </w:rPr>
              <w:fldChar w:fldCharType="separate"/>
            </w:r>
            <w:r w:rsidR="00D90DB2">
              <w:t>Q</w:t>
            </w:r>
            <w:r w:rsidR="00EA7C88" w:rsidRPr="00FF2B12">
              <w:rPr>
                <w:rFonts w:ascii="Cambria" w:hAnsi="Cambria"/>
              </w:rPr>
              <w:fldChar w:fldCharType="end"/>
            </w:r>
          </w:p>
        </w:tc>
      </w:tr>
      <w:tr w:rsidR="00970E4E" w:rsidTr="00AA43B4">
        <w:trPr>
          <w:trHeight w:val="517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MStory \*charformat </w:instrText>
            </w:r>
            <w:r w:rsidRPr="00FF2B12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Quentin Quail</w:t>
            </w:r>
            <w:r w:rsidRPr="00FF2B12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TStory \*charformat </w:instrText>
            </w:r>
            <w:r w:rsidRPr="00FF2B12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Valentine Mice!</w:t>
            </w:r>
            <w:r w:rsidRPr="00FF2B12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WStory \*charformat </w:instrText>
            </w:r>
            <w:r w:rsidRPr="00FF2B12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The Night Before Valentine's Day</w:t>
            </w:r>
            <w:r w:rsidRPr="00FF2B12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ThStory \*charformat </w:instrText>
            </w:r>
            <w:r w:rsidRPr="00FF2B12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My Secret Valentine</w:t>
            </w:r>
            <w:r w:rsidRPr="00FF2B12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</w:rPr>
              <w:fldChar w:fldCharType="begin"/>
            </w:r>
            <w:r w:rsidR="00970E4E" w:rsidRPr="00FF2B12">
              <w:rPr>
                <w:rFonts w:ascii="Cambria" w:hAnsi="Cambria"/>
              </w:rPr>
              <w:instrText xml:space="preserve"> FStory \*charformat </w:instrText>
            </w:r>
            <w:r w:rsidRPr="00FF2B12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Quilt Poem</w:t>
            </w:r>
            <w:r w:rsidRPr="00FF2B12">
              <w:rPr>
                <w:rFonts w:ascii="Cambria" w:hAnsi="Cambria"/>
              </w:rPr>
              <w:fldChar w:fldCharType="end"/>
            </w:r>
          </w:p>
        </w:tc>
      </w:tr>
      <w:tr w:rsidR="00970E4E" w:rsidTr="00AA43B4">
        <w:trPr>
          <w:trHeight w:val="666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9805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MMusic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Two Little Black Birds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9805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TMusic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Ring-a-Round The Rosie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WMusic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Freeze Dance CD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ThMusic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A Walking We Will Go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FMusic \*charformat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The Jumping Song</w:t>
            </w:r>
            <w:r w:rsidR="00EA7C88" w:rsidRPr="00D11B4D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t>”</w:t>
            </w:r>
          </w:p>
        </w:tc>
      </w:tr>
      <w:tr w:rsidR="00970E4E" w:rsidTr="00AA43B4">
        <w:trPr>
          <w:trHeight w:val="39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MMovement \*charformat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Whole Body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TMovement \*charformat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Balancing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WMovement \*charformat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Arms and Hands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ThMovement \*charformat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Hands, Fingers, Arms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DB582B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FMovement \*charformat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Shoulders, Arms, Hands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</w:tr>
      <w:tr w:rsidR="00970E4E" w:rsidTr="00AA43B4">
        <w:trPr>
          <w:trHeight w:val="16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BE40DA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MDiscussion \*charformat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How does Oscar Otter's mother take care of him?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BE40DA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TDiscussion \*charformat 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What kind of coin did we learn about today?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BE40DA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WDiscussion \*charformat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When do we need to be quiet?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BE40DA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ThDiscussion \*charformat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When or where do we need to be quiet?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EA7C88" w:rsidP="00BE40DA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970E4E" w:rsidRPr="00D11B4D">
              <w:rPr>
                <w:rFonts w:ascii="Cambria" w:hAnsi="Cambria"/>
              </w:rPr>
              <w:instrText xml:space="preserve"> FDiscussion \*charformat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90DB2">
              <w:rPr>
                <w:rFonts w:ascii="Cambria" w:hAnsi="Cambria"/>
              </w:rPr>
              <w:t>What does a queen wear on her head?</w:t>
            </w:r>
            <w:r w:rsidRPr="00D11B4D">
              <w:rPr>
                <w:rFonts w:ascii="Cambria" w:hAnsi="Cambria"/>
              </w:rPr>
              <w:fldChar w:fldCharType="end"/>
            </w:r>
          </w:p>
        </w:tc>
      </w:tr>
      <w:tr w:rsidR="0024294C" w:rsidTr="00AA43B4">
        <w:trPr>
          <w:trHeight w:val="261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Pr="00191EE3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Math/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>Science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FFFFFF" w:themeColor="background1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24294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MNumber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2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24294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TNumber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2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24294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WNumber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2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24294C" w:rsidRDefault="0024294C" w:rsidP="0024294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ThNumber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2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24294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EA7C88" w:rsidRPr="00D11B4D">
              <w:rPr>
                <w:rFonts w:ascii="Cambria" w:hAnsi="Cambria"/>
              </w:rPr>
              <w:fldChar w:fldCharType="begin"/>
            </w:r>
            <w:r w:rsidRPr="00D11B4D">
              <w:rPr>
                <w:rFonts w:ascii="Cambria" w:hAnsi="Cambria"/>
              </w:rPr>
              <w:instrText xml:space="preserve"> FNumber </w:instrText>
            </w:r>
            <w:r w:rsidR="00EA7C88" w:rsidRPr="00D11B4D">
              <w:rPr>
                <w:rFonts w:ascii="Cambria" w:hAnsi="Cambria"/>
              </w:rPr>
              <w:fldChar w:fldCharType="separate"/>
            </w:r>
            <w:r w:rsidR="00D90DB2">
              <w:t>2</w:t>
            </w:r>
            <w:r w:rsidR="00EA7C88" w:rsidRPr="00D11B4D">
              <w:rPr>
                <w:rFonts w:ascii="Cambria" w:hAnsi="Cambria"/>
              </w:rPr>
              <w:fldChar w:fldCharType="end"/>
            </w:r>
          </w:p>
        </w:tc>
      </w:tr>
      <w:tr w:rsidR="0024294C" w:rsidTr="00AA43B4">
        <w:trPr>
          <w:trHeight w:val="502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FFFFFF" w:themeColor="background1"/>
              <w:left w:val="single" w:sz="12" w:space="0" w:color="auto"/>
            </w:tcBorders>
            <w:tcMar>
              <w:top w:w="29" w:type="dxa"/>
            </w:tcMar>
          </w:tcPr>
          <w:p w:rsidR="0024294C" w:rsidRPr="00D11B4D" w:rsidRDefault="00EA7C88" w:rsidP="0024294C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MMathSciRadio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>
              <w:instrText>2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 w:rsidRPr="00D11B4D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24294C" w:rsidRPr="00D11B4D">
              <w:rPr>
                <w:rFonts w:ascii="Cambria" w:hAnsi="Cambria"/>
              </w:rPr>
              <w:instrText xml:space="preserve"> MMathSci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Magnet Letters and Trays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EA7C88" w:rsidP="0024294C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TMathSciRadio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>
              <w:instrText>1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" =  "1" "Math" "Science"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 w:rsidRPr="00D11B4D">
              <w:rPr>
                <w:rFonts w:ascii="Cambria" w:hAnsi="Cambria"/>
                <w:b/>
                <w:noProof/>
                <w:u w:val="single"/>
              </w:rPr>
              <w:t>Math</w: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24294C" w:rsidRPr="00D11B4D">
              <w:rPr>
                <w:rFonts w:ascii="Cambria" w:hAnsi="Cambria"/>
              </w:rPr>
              <w:instrText xml:space="preserve">TMathSci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Look at play money, add it all together.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EA7C88" w:rsidP="0024294C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WMathSciRadio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>
              <w:instrText>1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 w:rsidRPr="00D11B4D">
              <w:rPr>
                <w:rFonts w:ascii="Cambria" w:hAnsi="Cambria"/>
                <w:b/>
                <w:noProof/>
                <w:u w:val="single"/>
              </w:rPr>
              <w:t>Math</w: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24294C" w:rsidRPr="00D11B4D">
              <w:rPr>
                <w:rFonts w:ascii="Cambria" w:hAnsi="Cambria"/>
              </w:rPr>
              <w:instrText xml:space="preserve">WMathSci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Jump and move quickly in a circle 2 times around.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EA7C88" w:rsidP="0024294C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ThMathSciRadio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>
              <w:instrText>2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 w:rsidRPr="00D11B4D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851A43">
              <w:rPr>
                <w:rFonts w:ascii="Cambria" w:hAnsi="Cambria"/>
                <w:b/>
                <w:u w:val="single"/>
              </w:rPr>
              <w:t xml:space="preserve">: </w:t>
            </w:r>
          </w:p>
          <w:p w:rsidR="0024294C" w:rsidRPr="00D11B4D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24294C" w:rsidRPr="00D11B4D">
              <w:rPr>
                <w:rFonts w:ascii="Cambria" w:hAnsi="Cambria"/>
              </w:rPr>
              <w:instrText xml:space="preserve">ThMathSci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Showing manners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</w:tcPr>
          <w:p w:rsidR="0024294C" w:rsidRPr="00D11B4D" w:rsidRDefault="00EA7C88" w:rsidP="0024294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FMathSciRadio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D90DB2">
              <w:instrText>2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>" = "1" "Math" "Science"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 w:rsidRPr="00D11B4D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D11B4D">
              <w:rPr>
                <w:rFonts w:ascii="Cambria" w:hAnsi="Cambria"/>
              </w:rPr>
              <w:fldChar w:fldCharType="end"/>
            </w:r>
            <w:r w:rsidR="00851A43">
              <w:rPr>
                <w:rFonts w:ascii="Cambria" w:hAnsi="Cambria"/>
              </w:rPr>
              <w:t xml:space="preserve">: </w:t>
            </w:r>
          </w:p>
          <w:p w:rsidR="0024294C" w:rsidRPr="00D11B4D" w:rsidRDefault="00EA7C8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24294C" w:rsidRPr="00D11B4D">
              <w:rPr>
                <w:rFonts w:ascii="Cambria" w:hAnsi="Cambria"/>
              </w:rPr>
              <w:instrText xml:space="preserve">FMathSci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 xml:space="preserve">Pattern </w:t>
            </w:r>
            <w:proofErr w:type="spellStart"/>
            <w:r w:rsidR="00D90DB2">
              <w:t>piggies</w:t>
            </w:r>
            <w:proofErr w:type="spellEnd"/>
            <w:r w:rsidRPr="00D11B4D">
              <w:rPr>
                <w:rFonts w:ascii="Cambria" w:hAnsi="Cambria"/>
              </w:rPr>
              <w:fldChar w:fldCharType="end"/>
            </w:r>
          </w:p>
        </w:tc>
      </w:tr>
      <w:tr w:rsidR="007F3739" w:rsidTr="00AA43B4">
        <w:trPr>
          <w:trHeight w:val="378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Rug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tcMar>
              <w:top w:w="29" w:type="dxa"/>
            </w:tcMar>
            <w:vAlign w:val="center"/>
          </w:tcPr>
          <w:p w:rsidR="0082202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MRugCenter1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Doctor Kit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</w:t>
            </w:r>
          </w:p>
          <w:p w:rsidR="007F373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MRugCenter2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Foam Alphabet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TRugCenter1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Card Board Blocks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</w:t>
            </w:r>
          </w:p>
          <w:p w:rsidR="0082202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TRugCenter2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Wooden Blocks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WRugCenter1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Musical Chairs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</w:t>
            </w:r>
          </w:p>
          <w:p w:rsidR="0082202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WRugCenter2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Bean Bag Toss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ThRugCenter1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Wooden Blocks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</w:t>
            </w:r>
          </w:p>
          <w:p w:rsidR="0082202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ThRugCenter2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Counting Monkeys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7F373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FRugCenter1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 xml:space="preserve">Big </w:t>
            </w:r>
            <w:proofErr w:type="spellStart"/>
            <w:r w:rsidR="00D90DB2">
              <w:t>Legos</w:t>
            </w:r>
            <w:proofErr w:type="spellEnd"/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</w:t>
            </w:r>
          </w:p>
          <w:p w:rsidR="0082202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22029" w:rsidRPr="00D11B4D">
              <w:rPr>
                <w:rFonts w:ascii="Cambria" w:hAnsi="Cambria"/>
              </w:rPr>
              <w:instrText xml:space="preserve"> FRugCenter2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Sorting Bugs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</w:tr>
      <w:tr w:rsidR="007F3739" w:rsidTr="00AA43B4">
        <w:trPr>
          <w:trHeight w:val="60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Table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8470AC" w:rsidRPr="00D11B4D" w:rsidRDefault="00EA7C88" w:rsidP="008107BC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>M</w:instrText>
            </w:r>
            <w:r w:rsidR="008470AC" w:rsidRPr="00D11B4D">
              <w:rPr>
                <w:rFonts w:ascii="Cambria" w:hAnsi="Cambria"/>
              </w:rPr>
              <w:instrText xml:space="preserve">TableCenter1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Potato Heads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 </w:t>
            </w: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>M</w:instrText>
            </w:r>
            <w:r w:rsidR="008470AC" w:rsidRPr="00D11B4D">
              <w:rPr>
                <w:rFonts w:ascii="Cambria" w:hAnsi="Cambria"/>
              </w:rPr>
              <w:instrText xml:space="preserve">TableCenter2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Large Sea Animals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TTableCenter1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Stringing Bears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</w:t>
            </w:r>
          </w:p>
          <w:p w:rsidR="008107BC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TtableCenter2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Kitchen &amp; Play House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8107BC" w:rsidRPr="00D11B4D" w:rsidRDefault="00EA7C88" w:rsidP="008107BC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WTableCenter1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Play dough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 </w:t>
            </w: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WTableCenter2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Waffle Blocks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vAlign w:val="center"/>
          </w:tcPr>
          <w:p w:rsidR="007F373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ThTableCenter1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Bristle Blocks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 </w:t>
            </w: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ThTableCenter2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Puzzles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7F3739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FTableCenter1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Wooden Blocks</w:t>
            </w:r>
            <w:r w:rsidRPr="00D11B4D">
              <w:rPr>
                <w:rFonts w:ascii="Cambria" w:hAnsi="Cambria"/>
              </w:rPr>
              <w:fldChar w:fldCharType="end"/>
            </w:r>
            <w:r w:rsidR="008107BC" w:rsidRPr="00D11B4D">
              <w:rPr>
                <w:rFonts w:ascii="Cambria" w:hAnsi="Cambria"/>
              </w:rPr>
              <w:t xml:space="preserve"> / </w:t>
            </w: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FTableCenter2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Insects &amp; Tree House</w:t>
            </w:r>
            <w:r w:rsidRPr="00D11B4D">
              <w:rPr>
                <w:rFonts w:ascii="Cambria" w:hAnsi="Cambria"/>
              </w:rPr>
              <w:fldChar w:fldCharType="end"/>
            </w:r>
          </w:p>
        </w:tc>
      </w:tr>
      <w:tr w:rsidR="001C469A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191EE3" w:rsidRDefault="001C46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Art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6C96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MArt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Easel Paint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TArt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Paint a quarter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B79AC" w:rsidRPr="00D11B4D" w:rsidRDefault="00EA7C88" w:rsidP="002B79AC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WArt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Gluing stickers on a large heart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ThArt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Chapel art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D11B4D" w:rsidRDefault="00EA7C88" w:rsidP="007F3739">
            <w:pPr>
              <w:jc w:val="center"/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8107BC" w:rsidRPr="00D11B4D">
              <w:rPr>
                <w:rFonts w:ascii="Cambria" w:hAnsi="Cambria"/>
              </w:rPr>
              <w:instrText xml:space="preserve"> FArt 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D90DB2">
              <w:t>Make a quilt</w:t>
            </w:r>
            <w:r w:rsidRPr="00D11B4D">
              <w:rPr>
                <w:rFonts w:ascii="Cambria" w:hAnsi="Cambria"/>
              </w:rPr>
              <w:fldChar w:fldCharType="end"/>
            </w:r>
          </w:p>
        </w:tc>
      </w:tr>
      <w:tr w:rsidR="002E1407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1407" w:rsidRPr="00191EE3" w:rsidRDefault="002E1407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Bible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46C96" w:rsidRPr="00D11B4D" w:rsidRDefault="00EA7C88" w:rsidP="00B7799A">
            <w:pPr>
              <w:jc w:val="center"/>
              <w:rPr>
                <w:rFonts w:ascii="Cambria" w:hAnsi="Cambria"/>
              </w:rPr>
            </w:pP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= 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M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Money in a fish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= "chapel" "1" "0"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 w:rsidRPr="00B7799A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 + 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M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Money in a fish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= "Chapel" "1" "0"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 w:rsidRPr="00B7799A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>" = "1"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M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B7799A" w:rsidRPr="00B7799A">
              <w:rPr>
                <w:rFonts w:ascii="Cambria" w:hAnsi="Cambria"/>
              </w:rPr>
              <w:instrText>Chapel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>"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QUOTE 34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</w:rPr>
              <w:instrText>"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M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Money in a fish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QUOTE 34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</w:rPr>
              <w:instrText>"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  <w:noProof/>
              </w:rPr>
              <w:t>"</w:t>
            </w:r>
            <w:r w:rsidR="00D90DB2">
              <w:rPr>
                <w:noProof/>
              </w:rPr>
              <w:t>Money in a fish</w:t>
            </w:r>
            <w:r w:rsidR="00D90DB2">
              <w:rPr>
                <w:rFonts w:ascii="Cambria" w:hAnsi="Cambria"/>
                <w:noProof/>
              </w:rPr>
              <w:t>"</w:t>
            </w:r>
            <w:r w:rsidRPr="00B7799A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fldChar w:fldCharType="begin"/>
            </w:r>
            <w:r w:rsidR="00EE4570">
              <w:rPr>
                <w:rFonts w:ascii="Cambria" w:hAnsi="Cambria"/>
              </w:rPr>
              <w:instrText xml:space="preserve"> MBiblePage </w:instrText>
            </w:r>
            <w:r>
              <w:rPr>
                <w:rFonts w:ascii="Cambria" w:hAnsi="Cambria"/>
              </w:rPr>
              <w:fldChar w:fldCharType="separate"/>
            </w:r>
            <w:r w:rsidR="00D90DB2">
              <w:t>pg. 390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EE4570" w:rsidRPr="00D11B4D" w:rsidRDefault="00EA7C88" w:rsidP="00EE4570">
            <w:pPr>
              <w:jc w:val="center"/>
              <w:rPr>
                <w:rFonts w:ascii="Cambria" w:hAnsi="Cambria"/>
              </w:rPr>
            </w:pP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= 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T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A good Samaritan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= "chapel" "1" "0"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 w:rsidRPr="00B7799A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 + 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TBibleStory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A good Samaritan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= "Chapel" "1" "0"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 w:rsidRPr="00B7799A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>" = "1"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T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B7799A" w:rsidRPr="00B7799A">
              <w:rPr>
                <w:rFonts w:ascii="Cambria" w:hAnsi="Cambria"/>
              </w:rPr>
              <w:instrText>Chapel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>"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QUOTE 34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</w:rPr>
              <w:instrText>"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T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A good Samaritan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QUOTE 34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</w:rPr>
              <w:instrText>"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  <w:noProof/>
              </w:rPr>
              <w:t>"</w:t>
            </w:r>
            <w:r w:rsidR="00D90DB2">
              <w:rPr>
                <w:noProof/>
              </w:rPr>
              <w:t>A good Samaritan</w:t>
            </w:r>
            <w:r w:rsidR="00D90DB2">
              <w:rPr>
                <w:rFonts w:ascii="Cambria" w:hAnsi="Cambria"/>
                <w:noProof/>
              </w:rPr>
              <w:t>"</w:t>
            </w:r>
            <w:r w:rsidRPr="00B7799A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fldChar w:fldCharType="begin"/>
            </w:r>
            <w:r w:rsidR="00EE4570">
              <w:rPr>
                <w:rFonts w:ascii="Cambria" w:hAnsi="Cambria"/>
              </w:rPr>
              <w:instrText xml:space="preserve"> TBiblePage </w:instrText>
            </w:r>
            <w:r>
              <w:rPr>
                <w:rFonts w:ascii="Cambria" w:hAnsi="Cambria"/>
              </w:rPr>
              <w:fldChar w:fldCharType="separate"/>
            </w:r>
            <w:r w:rsidR="00D90DB2">
              <w:t>pg. 395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D11B4D" w:rsidRDefault="00EA7C88" w:rsidP="00D11B4D">
            <w:pPr>
              <w:jc w:val="center"/>
              <w:rPr>
                <w:rFonts w:ascii="Cambria" w:hAnsi="Cambria"/>
              </w:rPr>
            </w:pP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= 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EE4570">
              <w:rPr>
                <w:rFonts w:ascii="Cambria" w:hAnsi="Cambria"/>
              </w:rPr>
              <w:instrText>W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Mary and Martha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= "chapel" "1" "0"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 w:rsidRPr="00B7799A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 + 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EE4570">
              <w:rPr>
                <w:rFonts w:ascii="Cambria" w:hAnsi="Cambria"/>
              </w:rPr>
              <w:instrText xml:space="preserve"> W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Mary and Martha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= "Chapel" "1" "0"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 w:rsidRPr="00B7799A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>" = "1"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EE4570">
              <w:rPr>
                <w:rFonts w:ascii="Cambria" w:hAnsi="Cambria"/>
              </w:rPr>
              <w:instrText>W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EE4570">
              <w:instrText>Chapel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>"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QUOTE 34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</w:rPr>
              <w:instrText>"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begin"/>
            </w:r>
            <w:r w:rsidR="00EE4570">
              <w:rPr>
                <w:rFonts w:ascii="Cambria" w:hAnsi="Cambria"/>
              </w:rPr>
              <w:instrText xml:space="preserve"> W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Mary and Martha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QUOTE 34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</w:rPr>
              <w:instrText>"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  <w:noProof/>
              </w:rPr>
              <w:t>"</w:t>
            </w:r>
            <w:r w:rsidR="00D90DB2">
              <w:rPr>
                <w:noProof/>
              </w:rPr>
              <w:t>Mary and Martha</w:t>
            </w:r>
            <w:r w:rsidR="00D90DB2">
              <w:rPr>
                <w:rFonts w:ascii="Cambria" w:hAnsi="Cambria"/>
                <w:noProof/>
              </w:rPr>
              <w:t>"</w:t>
            </w:r>
            <w:r w:rsidRPr="00B7799A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fldChar w:fldCharType="begin"/>
            </w:r>
            <w:r w:rsidR="00EE4570">
              <w:rPr>
                <w:rFonts w:ascii="Cambria" w:hAnsi="Cambria"/>
              </w:rPr>
              <w:instrText xml:space="preserve"> WBiblePage </w:instrText>
            </w:r>
            <w:r>
              <w:rPr>
                <w:rFonts w:ascii="Cambria" w:hAnsi="Cambria"/>
              </w:rPr>
              <w:fldChar w:fldCharType="separate"/>
            </w:r>
            <w:r w:rsidR="00D90DB2">
              <w:t>pg. 400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B7799A" w:rsidRDefault="00EA7C88" w:rsidP="002B79AC">
            <w:pPr>
              <w:tabs>
                <w:tab w:val="right" w:pos="11070"/>
              </w:tabs>
              <w:ind w:firstLine="72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IF "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=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IF "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ThBibleStory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separate"/>
            </w:r>
            <w:r w:rsidR="00D90DB2">
              <w:instrText>Chapel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" = "chapel" "1" "0"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separate"/>
            </w:r>
            <w:r w:rsidR="00D90DB2">
              <w:rPr>
                <w:rFonts w:ascii="Baskerville Old Face" w:hAnsi="Baskerville Old Face"/>
                <w:noProof/>
                <w:sz w:val="36"/>
                <w:szCs w:val="36"/>
              </w:rPr>
              <w:instrText>0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+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 w:rsidRPr="00CB2EB3">
              <w:rPr>
                <w:rFonts w:ascii="Baskerville Old Face" w:hAnsi="Baskerville Old Face"/>
                <w:sz w:val="36"/>
                <w:szCs w:val="36"/>
              </w:rPr>
              <w:instrText>IF "</w:instrText>
            </w:r>
            <w:r w:rsidRPr="00CB2EB3"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 w:rsidRPr="00CB2EB3">
              <w:rPr>
                <w:rFonts w:ascii="Baskerville Old Face" w:hAnsi="Baskerville Old Face"/>
                <w:sz w:val="36"/>
                <w:szCs w:val="36"/>
              </w:rPr>
              <w:instrText xml:space="preserve"> ThBibleStory </w:instrText>
            </w:r>
            <w:r w:rsidRPr="00CB2EB3">
              <w:rPr>
                <w:rFonts w:ascii="Baskerville Old Face" w:hAnsi="Baskerville Old Face"/>
                <w:sz w:val="36"/>
                <w:szCs w:val="36"/>
              </w:rPr>
              <w:fldChar w:fldCharType="separate"/>
            </w:r>
            <w:r w:rsidR="00D90DB2">
              <w:instrText>Chapel</w:instrText>
            </w:r>
            <w:r w:rsidRPr="00CB2EB3"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 w:rsidR="00B7799A" w:rsidRPr="00CB2EB3">
              <w:rPr>
                <w:rFonts w:ascii="Baskerville Old Face" w:hAnsi="Baskerville Old Face"/>
                <w:sz w:val="36"/>
                <w:szCs w:val="36"/>
              </w:rPr>
              <w:instrText>" = "</w:instrText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>C</w:instrText>
            </w:r>
            <w:r w:rsidR="00B7799A" w:rsidRPr="00CB2EB3">
              <w:rPr>
                <w:rFonts w:ascii="Baskerville Old Face" w:hAnsi="Baskerville Old Face"/>
                <w:sz w:val="36"/>
                <w:szCs w:val="36"/>
              </w:rPr>
              <w:instrText>hapel" "1" "0"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separate"/>
            </w:r>
            <w:r w:rsidR="00D90DB2" w:rsidRPr="00CB2EB3">
              <w:rPr>
                <w:rFonts w:ascii="Baskerville Old Face" w:hAnsi="Baskerville Old Face"/>
                <w:noProof/>
                <w:sz w:val="36"/>
                <w:szCs w:val="36"/>
              </w:rPr>
              <w:instrText>1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separate"/>
            </w:r>
            <w:r w:rsidR="00D90DB2">
              <w:rPr>
                <w:rFonts w:ascii="Baskerville Old Face" w:hAnsi="Baskerville Old Face"/>
                <w:noProof/>
                <w:sz w:val="36"/>
                <w:szCs w:val="36"/>
              </w:rPr>
              <w:instrText>1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>" = "1" "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ThBibleStory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separate"/>
            </w:r>
            <w:r w:rsidR="00D90DB2">
              <w:instrText>Chapel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>" "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QUOTE 34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ThBibleStory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 QUOTE 34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 w:rsidR="00B7799A">
              <w:rPr>
                <w:rFonts w:ascii="Baskerville Old Face" w:hAnsi="Baskerville Old Face"/>
                <w:sz w:val="36"/>
                <w:szCs w:val="36"/>
              </w:rPr>
              <w:instrText xml:space="preserve">"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separate"/>
            </w:r>
            <w:r w:rsidR="00D90DB2">
              <w:rPr>
                <w:noProof/>
              </w:rPr>
              <w:t>Chapel</w: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EE4570">
              <w:rPr>
                <w:rFonts w:ascii="Baskerville Old Face" w:hAnsi="Baskerville Old Face"/>
                <w:sz w:val="36"/>
                <w:szCs w:val="36"/>
              </w:rPr>
              <w:instrText xml:space="preserve"> ThBible</w:instrText>
            </w:r>
            <w:r w:rsidR="002B79AC">
              <w:rPr>
                <w:rFonts w:ascii="Baskerville Old Face" w:hAnsi="Baskerville Old Face"/>
                <w:sz w:val="36"/>
                <w:szCs w:val="36"/>
              </w:rPr>
              <w:instrText>Page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begin"/>
            </w:r>
            <w:r w:rsidR="00EE4570">
              <w:rPr>
                <w:rFonts w:ascii="Baskerville Old Face" w:hAnsi="Baskerville Old Face"/>
                <w:sz w:val="36"/>
                <w:szCs w:val="36"/>
              </w:rPr>
              <w:instrText xml:space="preserve"> ThBiblePage </w:instrText>
            </w:r>
            <w:r>
              <w:rPr>
                <w:rFonts w:ascii="Baskerville Old Face" w:hAnsi="Baskerville Old Face"/>
                <w:sz w:val="36"/>
                <w:szCs w:val="36"/>
              </w:rPr>
              <w:fldChar w:fldCharType="end"/>
            </w:r>
          </w:p>
        </w:tc>
        <w:tc>
          <w:tcPr>
            <w:tcW w:w="19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E4570" w:rsidRPr="00D11B4D" w:rsidRDefault="00EA7C88" w:rsidP="00EE4570">
            <w:pPr>
              <w:jc w:val="center"/>
              <w:rPr>
                <w:rFonts w:ascii="Cambria" w:hAnsi="Cambria"/>
              </w:rPr>
            </w:pP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= 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F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The Man who Helped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= "chapel" "1" "0"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 w:rsidRPr="00B7799A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 + 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IF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F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The Man who Helped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= "Chapel" "1" "0"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 w:rsidRPr="00B7799A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  <w:noProof/>
              </w:rPr>
              <w:instrText>0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>" = "1"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F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B7799A" w:rsidRPr="00B7799A">
              <w:rPr>
                <w:rFonts w:ascii="Cambria" w:hAnsi="Cambria"/>
              </w:rPr>
              <w:instrText>Chapel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>" "</w:instrText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QUOTE 34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</w:rPr>
              <w:instrText>"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begin"/>
            </w:r>
            <w:r w:rsidR="00B7799A">
              <w:rPr>
                <w:rFonts w:ascii="Cambria" w:hAnsi="Cambria"/>
              </w:rPr>
              <w:instrText xml:space="preserve"> F</w:instrText>
            </w:r>
            <w:r w:rsidR="00B7799A" w:rsidRPr="00B7799A">
              <w:rPr>
                <w:rFonts w:ascii="Cambria" w:hAnsi="Cambria"/>
              </w:rPr>
              <w:instrText xml:space="preserve">BibleStory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instrText>The Man who Helped</w:instrText>
            </w:r>
            <w:r w:rsidRPr="00B7799A">
              <w:rPr>
                <w:rFonts w:ascii="Cambria" w:hAnsi="Cambria"/>
              </w:rPr>
              <w:fldChar w:fldCharType="end"/>
            </w:r>
            <w:r w:rsidRPr="00B7799A">
              <w:rPr>
                <w:rFonts w:ascii="Cambria" w:hAnsi="Cambria"/>
              </w:rPr>
              <w:fldChar w:fldCharType="begin"/>
            </w:r>
            <w:r w:rsidR="00B7799A" w:rsidRPr="00B7799A">
              <w:rPr>
                <w:rFonts w:ascii="Cambria" w:hAnsi="Cambria"/>
              </w:rPr>
              <w:instrText xml:space="preserve"> QUOTE 34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</w:rPr>
              <w:instrText>"</w:instrText>
            </w:r>
            <w:r w:rsidRPr="00B7799A">
              <w:rPr>
                <w:rFonts w:ascii="Cambria" w:hAnsi="Cambria"/>
              </w:rPr>
              <w:fldChar w:fldCharType="end"/>
            </w:r>
            <w:r w:rsidR="00B7799A" w:rsidRPr="00B7799A">
              <w:rPr>
                <w:rFonts w:ascii="Cambria" w:hAnsi="Cambria"/>
              </w:rPr>
              <w:instrText xml:space="preserve">" </w:instrText>
            </w:r>
            <w:r w:rsidRPr="00B7799A">
              <w:rPr>
                <w:rFonts w:ascii="Cambria" w:hAnsi="Cambria"/>
              </w:rPr>
              <w:fldChar w:fldCharType="separate"/>
            </w:r>
            <w:r w:rsidR="00D90DB2">
              <w:rPr>
                <w:rFonts w:ascii="Cambria" w:hAnsi="Cambria"/>
                <w:noProof/>
              </w:rPr>
              <w:t>"</w:t>
            </w:r>
            <w:r w:rsidR="00D90DB2">
              <w:rPr>
                <w:noProof/>
              </w:rPr>
              <w:t>The Man who Helped</w:t>
            </w:r>
            <w:r w:rsidR="00D90DB2">
              <w:rPr>
                <w:rFonts w:ascii="Cambria" w:hAnsi="Cambria"/>
                <w:noProof/>
              </w:rPr>
              <w:t>"</w:t>
            </w:r>
            <w:r w:rsidRPr="00B7799A">
              <w:rPr>
                <w:rFonts w:ascii="Cambria" w:hAnsi="Cambria"/>
              </w:rPr>
              <w:fldChar w:fldCharType="end"/>
            </w:r>
            <w:r>
              <w:rPr>
                <w:rFonts w:ascii="Cambria" w:hAnsi="Cambria"/>
              </w:rPr>
              <w:fldChar w:fldCharType="begin"/>
            </w:r>
            <w:r w:rsidR="00EE4570">
              <w:rPr>
                <w:rFonts w:ascii="Cambria" w:hAnsi="Cambria"/>
              </w:rPr>
              <w:instrText xml:space="preserve"> FBiblePage </w:instrText>
            </w:r>
            <w:r>
              <w:rPr>
                <w:rFonts w:ascii="Cambria" w:hAnsi="Cambria"/>
              </w:rPr>
              <w:fldChar w:fldCharType="separate"/>
            </w:r>
            <w:r w:rsidR="00D90DB2">
              <w:t>RAB #5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:rsidR="00511799" w:rsidRPr="00B01255" w:rsidRDefault="00C330D1" w:rsidP="00C330D1">
      <w:pPr>
        <w:spacing w:after="0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b/>
          <w:sz w:val="36"/>
          <w:szCs w:val="36"/>
        </w:rPr>
        <w:t>Bible Ve</w:t>
      </w:r>
      <w:r w:rsidRPr="000D18A4">
        <w:rPr>
          <w:rFonts w:ascii="Baskerville Old Face" w:hAnsi="Baskerville Old Face"/>
          <w:b/>
          <w:sz w:val="36"/>
          <w:szCs w:val="36"/>
        </w:rPr>
        <w:t>rse</w:t>
      </w:r>
      <w:r w:rsidR="00851A43">
        <w:rPr>
          <w:rFonts w:ascii="Baskerville Old Face" w:hAnsi="Baskerville Old Face"/>
          <w:b/>
          <w:sz w:val="36"/>
          <w:szCs w:val="36"/>
        </w:rPr>
        <w:t xml:space="preserve">: </w:t>
      </w:r>
      <w:r w:rsidR="000D18A4">
        <w:rPr>
          <w:rFonts w:ascii="Baskerville Old Face" w:hAnsi="Baskerville Old Face"/>
          <w:b/>
          <w:sz w:val="36"/>
          <w:szCs w:val="36"/>
        </w:rPr>
        <w:t>“</w:t>
      </w:r>
      <w:r w:rsidR="00EA7C88" w:rsidRPr="000D18A4">
        <w:rPr>
          <w:rFonts w:ascii="Baskerville Old Face" w:hAnsi="Baskerville Old Face"/>
          <w:sz w:val="36"/>
          <w:szCs w:val="36"/>
        </w:rPr>
        <w:fldChar w:fldCharType="begin"/>
      </w:r>
      <w:r w:rsidRPr="000D18A4">
        <w:rPr>
          <w:rFonts w:ascii="Baskerville Old Face" w:hAnsi="Baskerville Old Face"/>
          <w:sz w:val="36"/>
          <w:szCs w:val="36"/>
        </w:rPr>
        <w:instrText xml:space="preserve"> BibleVerse </w:instrText>
      </w:r>
      <w:r w:rsidR="00A80FAA" w:rsidRPr="00A80FAA">
        <w:rPr>
          <w:rFonts w:ascii="Baskerville Old Face" w:hAnsi="Baskerville Old Face"/>
          <w:sz w:val="36"/>
          <w:szCs w:val="36"/>
        </w:rPr>
        <w:instrText xml:space="preserve">\*charformat </w:instrText>
      </w:r>
      <w:r w:rsidR="00EA7C88" w:rsidRPr="000D18A4">
        <w:rPr>
          <w:rFonts w:ascii="Baskerville Old Face" w:hAnsi="Baskerville Old Face"/>
          <w:sz w:val="36"/>
          <w:szCs w:val="36"/>
        </w:rPr>
        <w:fldChar w:fldCharType="separate"/>
      </w:r>
      <w:r w:rsidR="00D90DB2" w:rsidRPr="00D90DB2">
        <w:rPr>
          <w:rFonts w:ascii="Baskerville Old Face" w:hAnsi="Baskerville Old Face"/>
          <w:sz w:val="36"/>
          <w:szCs w:val="36"/>
        </w:rPr>
        <w:t>Jesus Said, Love one another.</w:t>
      </w:r>
      <w:r w:rsidR="00EA7C88" w:rsidRPr="000D18A4">
        <w:rPr>
          <w:rFonts w:ascii="Baskerville Old Face" w:hAnsi="Baskerville Old Face"/>
          <w:sz w:val="36"/>
          <w:szCs w:val="36"/>
        </w:rPr>
        <w:fldChar w:fldCharType="end"/>
      </w:r>
      <w:r w:rsidR="000D18A4">
        <w:rPr>
          <w:rFonts w:ascii="Baskerville Old Face" w:hAnsi="Baskerville Old Face"/>
          <w:sz w:val="36"/>
          <w:szCs w:val="36"/>
        </w:rPr>
        <w:t>”</w:t>
      </w:r>
      <w:r w:rsidR="00A80FAA">
        <w:rPr>
          <w:rFonts w:ascii="Baskerville Old Face" w:hAnsi="Baskerville Old Face"/>
          <w:sz w:val="36"/>
          <w:szCs w:val="36"/>
        </w:rPr>
        <w:tab/>
      </w:r>
      <w:r w:rsidR="00A80FAA">
        <w:rPr>
          <w:rFonts w:ascii="Baskerville Old Face" w:hAnsi="Baskerville Old Face"/>
          <w:sz w:val="36"/>
          <w:szCs w:val="36"/>
        </w:rPr>
        <w:tab/>
      </w:r>
      <w:r w:rsidR="00EA7C88">
        <w:rPr>
          <w:rFonts w:ascii="Baskerville Old Face" w:hAnsi="Baskerville Old Face"/>
          <w:sz w:val="36"/>
          <w:szCs w:val="36"/>
        </w:rPr>
        <w:fldChar w:fldCharType="begin"/>
      </w:r>
      <w:r w:rsidR="007103F6">
        <w:rPr>
          <w:rFonts w:ascii="Baskerville Old Face" w:hAnsi="Baskerville Old Face"/>
          <w:sz w:val="36"/>
          <w:szCs w:val="36"/>
        </w:rPr>
        <w:instrText xml:space="preserve"> Bible</w:instrText>
      </w:r>
      <w:r w:rsidR="00A80FAA">
        <w:rPr>
          <w:rFonts w:ascii="Baskerville Old Face" w:hAnsi="Baskerville Old Face"/>
          <w:sz w:val="36"/>
          <w:szCs w:val="36"/>
        </w:rPr>
        <w:instrText xml:space="preserve">Location </w:instrText>
      </w:r>
      <w:r w:rsidR="00A80FAA" w:rsidRPr="00A80FAA">
        <w:rPr>
          <w:rFonts w:ascii="Baskerville Old Face" w:hAnsi="Baskerville Old Face"/>
          <w:sz w:val="36"/>
          <w:szCs w:val="36"/>
        </w:rPr>
        <w:instrText>\*charformat</w:instrText>
      </w:r>
      <w:r w:rsidR="00EA7C88">
        <w:rPr>
          <w:rFonts w:ascii="Baskerville Old Face" w:hAnsi="Baskerville Old Face"/>
          <w:sz w:val="36"/>
          <w:szCs w:val="36"/>
        </w:rPr>
        <w:fldChar w:fldCharType="separate"/>
      </w:r>
      <w:r w:rsidR="00D90DB2" w:rsidRPr="00D90DB2">
        <w:rPr>
          <w:rFonts w:ascii="Baskerville Old Face" w:hAnsi="Baskerville Old Face"/>
          <w:sz w:val="36"/>
          <w:szCs w:val="36"/>
        </w:rPr>
        <w:t>John 13:34</w:t>
      </w:r>
      <w:r w:rsidR="00EA7C88">
        <w:rPr>
          <w:rFonts w:ascii="Baskerville Old Face" w:hAnsi="Baskerville Old Face"/>
          <w:sz w:val="36"/>
          <w:szCs w:val="36"/>
        </w:rPr>
        <w:fldChar w:fldCharType="end"/>
      </w:r>
    </w:p>
    <w:p w:rsidR="00FF2B12" w:rsidRDefault="00511799" w:rsidP="00511799">
      <w:pPr>
        <w:tabs>
          <w:tab w:val="right" w:pos="11070"/>
        </w:tabs>
        <w:spacing w:after="0"/>
        <w:ind w:firstLine="720"/>
        <w:rPr>
          <w:rFonts w:ascii="Baskerville Old Face" w:hAnsi="Baskerville Old Face"/>
          <w:sz w:val="36"/>
          <w:szCs w:val="36"/>
        </w:rPr>
      </w:pPr>
      <w:r w:rsidRPr="003C4099">
        <w:rPr>
          <w:rFonts w:ascii="Lucida Bright" w:hAnsi="Lucida Bright"/>
          <w:b/>
          <w:sz w:val="32"/>
          <w:szCs w:val="32"/>
        </w:rPr>
        <w:t>Spiritual Theme</w:t>
      </w:r>
      <w:r w:rsidR="00851A43">
        <w:rPr>
          <w:rFonts w:ascii="Lucida Bright" w:hAnsi="Lucida Bright"/>
          <w:b/>
          <w:sz w:val="32"/>
          <w:szCs w:val="32"/>
        </w:rPr>
        <w:t xml:space="preserve">: </w:t>
      </w:r>
      <w:r w:rsidR="00EA7C88" w:rsidRPr="00686371">
        <w:rPr>
          <w:rFonts w:ascii="Lucida Bright" w:hAnsi="Lucida Bright"/>
          <w:i/>
          <w:sz w:val="36"/>
          <w:szCs w:val="36"/>
        </w:rPr>
        <w:fldChar w:fldCharType="begin"/>
      </w:r>
      <w:r w:rsidR="006E5E2E" w:rsidRPr="00686371">
        <w:rPr>
          <w:rFonts w:ascii="Lucida Bright" w:hAnsi="Lucida Bright"/>
          <w:i/>
          <w:sz w:val="36"/>
          <w:szCs w:val="36"/>
        </w:rPr>
        <w:instrText xml:space="preserve"> SpiritualTheme </w:instrText>
      </w:r>
      <w:r w:rsidR="00686371" w:rsidRPr="00686371">
        <w:rPr>
          <w:rFonts w:ascii="Lucida Bright" w:hAnsi="Lucida Bright"/>
          <w:i/>
          <w:sz w:val="36"/>
          <w:szCs w:val="36"/>
        </w:rPr>
        <w:instrText xml:space="preserve">\*charformat </w:instrText>
      </w:r>
      <w:r w:rsidR="00EA7C88" w:rsidRPr="00686371">
        <w:rPr>
          <w:rFonts w:ascii="Lucida Bright" w:hAnsi="Lucida Bright"/>
          <w:i/>
          <w:sz w:val="36"/>
          <w:szCs w:val="36"/>
        </w:rPr>
        <w:fldChar w:fldCharType="separate"/>
      </w:r>
      <w:r w:rsidR="00D90DB2" w:rsidRPr="00D90DB2">
        <w:rPr>
          <w:rFonts w:ascii="Lucida Bright" w:hAnsi="Lucida Bright"/>
          <w:i/>
          <w:sz w:val="36"/>
          <w:szCs w:val="36"/>
        </w:rPr>
        <w:t>Jesus loves you</w:t>
      </w:r>
      <w:r w:rsidR="00EA7C88" w:rsidRPr="00686371">
        <w:rPr>
          <w:rFonts w:ascii="Lucida Bright" w:hAnsi="Lucida Bright"/>
          <w:i/>
          <w:sz w:val="36"/>
          <w:szCs w:val="36"/>
        </w:rPr>
        <w:fldChar w:fldCharType="end"/>
      </w:r>
      <w:r w:rsidR="00EA7C88" w:rsidRPr="00E865B4">
        <w:rPr>
          <w:rFonts w:ascii="Lucida Bright" w:hAnsi="Lucida Bright"/>
          <w:i/>
          <w:sz w:val="36"/>
          <w:szCs w:val="36"/>
        </w:rPr>
        <w:fldChar w:fldCharType="begin"/>
      </w:r>
      <w:r w:rsidR="006E7F04" w:rsidRPr="00E865B4">
        <w:rPr>
          <w:rFonts w:ascii="Lucida Bright" w:hAnsi="Lucida Bright"/>
          <w:i/>
          <w:sz w:val="36"/>
          <w:szCs w:val="36"/>
        </w:rPr>
        <w:instrText>SpiritualTheme</w:instrText>
      </w:r>
      <w:r w:rsidR="00A80FAA" w:rsidRPr="00E865B4">
        <w:rPr>
          <w:rFonts w:ascii="Lucida Bright" w:hAnsi="Lucida Bright"/>
          <w:i/>
          <w:sz w:val="36"/>
          <w:szCs w:val="36"/>
        </w:rPr>
        <w:instrText xml:space="preserve">\*charformat </w:instrText>
      </w:r>
      <w:r w:rsidR="00EA7C88" w:rsidRPr="00E865B4">
        <w:rPr>
          <w:rFonts w:ascii="Lucida Bright" w:hAnsi="Lucida Bright"/>
          <w:i/>
          <w:sz w:val="36"/>
          <w:szCs w:val="36"/>
        </w:rPr>
        <w:fldChar w:fldCharType="separate"/>
      </w:r>
      <w:r w:rsidR="0024294C" w:rsidRPr="0024294C">
        <w:rPr>
          <w:rFonts w:ascii="Lucida Bright" w:hAnsi="Lucida Bright"/>
          <w:i/>
          <w:sz w:val="36"/>
          <w:szCs w:val="36"/>
        </w:rPr>
        <w:t>Jesus loves you</w:t>
      </w:r>
      <w:r w:rsidR="00EA7C88" w:rsidRPr="00E865B4">
        <w:rPr>
          <w:rFonts w:ascii="Lucida Bright" w:hAnsi="Lucida Bright"/>
          <w:i/>
          <w:sz w:val="36"/>
          <w:szCs w:val="36"/>
        </w:rPr>
        <w:fldChar w:fldCharType="end"/>
      </w:r>
      <w:r w:rsidR="00C330D1"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 xml:space="preserve">Room </w:t>
      </w:r>
      <w:r w:rsidR="00C8193E">
        <w:rPr>
          <w:rFonts w:ascii="Baskerville Old Face" w:hAnsi="Baskerville Old Face"/>
          <w:sz w:val="36"/>
          <w:szCs w:val="36"/>
        </w:rPr>
        <w:t>103</w:t>
      </w:r>
    </w:p>
    <w:sectPr w:rsidR="00FF2B12" w:rsidSect="00511799">
      <w:pgSz w:w="12240" w:h="15840"/>
      <w:pgMar w:top="576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C37" w:rsidRDefault="00841C37" w:rsidP="00F2368B">
      <w:pPr>
        <w:spacing w:after="0" w:line="240" w:lineRule="auto"/>
      </w:pPr>
      <w:r>
        <w:separator/>
      </w:r>
    </w:p>
  </w:endnote>
  <w:endnote w:type="continuationSeparator" w:id="1">
    <w:p w:rsidR="00841C37" w:rsidRDefault="00841C37" w:rsidP="00F2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C37" w:rsidRDefault="00841C37" w:rsidP="00F2368B">
      <w:pPr>
        <w:spacing w:after="0" w:line="240" w:lineRule="auto"/>
      </w:pPr>
      <w:r>
        <w:separator/>
      </w:r>
    </w:p>
  </w:footnote>
  <w:footnote w:type="continuationSeparator" w:id="1">
    <w:p w:rsidR="00841C37" w:rsidRDefault="00841C37" w:rsidP="00F2368B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614541152"/>
  </wne:recipientData>
  <wne:recipientData>
    <wne:active wne:val="1"/>
    <wne:hash wne:val="6145411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N:\PNCA Richard Buettner\Scripts\Lesson Plans\Test Enviroment\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2"/>
    <w:viewMergedData/>
    <w:odso>
      <w:udl w:val="Provider=Microsoft.ACE.OLEDB.12.0;User ID=Admin;Data Source=N:\PNCA Richard Buettner\Scripts\Lesson Plans\Test Enviroment\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88065"/>
  </w:hdrShapeDefaults>
  <w:footnotePr>
    <w:footnote w:id="0"/>
    <w:footnote w:id="1"/>
  </w:footnotePr>
  <w:endnotePr>
    <w:endnote w:id="0"/>
    <w:endnote w:id="1"/>
  </w:endnotePr>
  <w:compat/>
  <w:rsids>
    <w:rsidRoot w:val="005007FA"/>
    <w:rsid w:val="00006E48"/>
    <w:rsid w:val="000A5FB4"/>
    <w:rsid w:val="000B73C4"/>
    <w:rsid w:val="000B7520"/>
    <w:rsid w:val="000D18A4"/>
    <w:rsid w:val="000E1A5E"/>
    <w:rsid w:val="000E3CEB"/>
    <w:rsid w:val="001624F7"/>
    <w:rsid w:val="00191EE3"/>
    <w:rsid w:val="001A0965"/>
    <w:rsid w:val="001C155C"/>
    <w:rsid w:val="001C469A"/>
    <w:rsid w:val="001D168D"/>
    <w:rsid w:val="001F564E"/>
    <w:rsid w:val="0021261C"/>
    <w:rsid w:val="002377D6"/>
    <w:rsid w:val="00237D14"/>
    <w:rsid w:val="0024294C"/>
    <w:rsid w:val="002507B0"/>
    <w:rsid w:val="00255924"/>
    <w:rsid w:val="00296497"/>
    <w:rsid w:val="002B79AC"/>
    <w:rsid w:val="002E1407"/>
    <w:rsid w:val="002F603E"/>
    <w:rsid w:val="00314336"/>
    <w:rsid w:val="00321193"/>
    <w:rsid w:val="00321346"/>
    <w:rsid w:val="00361107"/>
    <w:rsid w:val="0037029A"/>
    <w:rsid w:val="0039415F"/>
    <w:rsid w:val="003C4099"/>
    <w:rsid w:val="003C7762"/>
    <w:rsid w:val="003D06D1"/>
    <w:rsid w:val="004047A2"/>
    <w:rsid w:val="0042189B"/>
    <w:rsid w:val="00456680"/>
    <w:rsid w:val="00467563"/>
    <w:rsid w:val="004836E8"/>
    <w:rsid w:val="0048544D"/>
    <w:rsid w:val="00494E8A"/>
    <w:rsid w:val="004A17F1"/>
    <w:rsid w:val="005007FA"/>
    <w:rsid w:val="0051021F"/>
    <w:rsid w:val="00511799"/>
    <w:rsid w:val="00523B13"/>
    <w:rsid w:val="005313AE"/>
    <w:rsid w:val="005A768A"/>
    <w:rsid w:val="005C73DD"/>
    <w:rsid w:val="00614597"/>
    <w:rsid w:val="00624D95"/>
    <w:rsid w:val="00627712"/>
    <w:rsid w:val="00637A5D"/>
    <w:rsid w:val="00656E4A"/>
    <w:rsid w:val="00665C0E"/>
    <w:rsid w:val="00686371"/>
    <w:rsid w:val="006E5E2E"/>
    <w:rsid w:val="006E7F04"/>
    <w:rsid w:val="006F3C3B"/>
    <w:rsid w:val="007103F6"/>
    <w:rsid w:val="00710E7F"/>
    <w:rsid w:val="0074068D"/>
    <w:rsid w:val="007A768E"/>
    <w:rsid w:val="007D009A"/>
    <w:rsid w:val="007E3E6B"/>
    <w:rsid w:val="007F3739"/>
    <w:rsid w:val="008107BC"/>
    <w:rsid w:val="0081534D"/>
    <w:rsid w:val="00822029"/>
    <w:rsid w:val="00841C37"/>
    <w:rsid w:val="008470AC"/>
    <w:rsid w:val="00851A43"/>
    <w:rsid w:val="0085572E"/>
    <w:rsid w:val="00902110"/>
    <w:rsid w:val="00937562"/>
    <w:rsid w:val="00945281"/>
    <w:rsid w:val="00970E4E"/>
    <w:rsid w:val="00980565"/>
    <w:rsid w:val="0099055C"/>
    <w:rsid w:val="009947EA"/>
    <w:rsid w:val="00A44CE4"/>
    <w:rsid w:val="00A7484F"/>
    <w:rsid w:val="00A80FAA"/>
    <w:rsid w:val="00A8799C"/>
    <w:rsid w:val="00AA43B4"/>
    <w:rsid w:val="00AA551A"/>
    <w:rsid w:val="00AA5A4B"/>
    <w:rsid w:val="00AC5253"/>
    <w:rsid w:val="00AD0780"/>
    <w:rsid w:val="00AD5C19"/>
    <w:rsid w:val="00B01255"/>
    <w:rsid w:val="00B320A4"/>
    <w:rsid w:val="00B67D75"/>
    <w:rsid w:val="00B75E95"/>
    <w:rsid w:val="00B7799A"/>
    <w:rsid w:val="00BA6F99"/>
    <w:rsid w:val="00BD2FC4"/>
    <w:rsid w:val="00BE40DA"/>
    <w:rsid w:val="00C07EAB"/>
    <w:rsid w:val="00C3173D"/>
    <w:rsid w:val="00C330D1"/>
    <w:rsid w:val="00C61194"/>
    <w:rsid w:val="00C66A2A"/>
    <w:rsid w:val="00C72A08"/>
    <w:rsid w:val="00C8193E"/>
    <w:rsid w:val="00C828E9"/>
    <w:rsid w:val="00CA56DA"/>
    <w:rsid w:val="00CB2EB3"/>
    <w:rsid w:val="00CD4F02"/>
    <w:rsid w:val="00CE68AF"/>
    <w:rsid w:val="00CE7BC6"/>
    <w:rsid w:val="00CF7DF9"/>
    <w:rsid w:val="00D03D87"/>
    <w:rsid w:val="00D11B4D"/>
    <w:rsid w:val="00D46C96"/>
    <w:rsid w:val="00D90DB2"/>
    <w:rsid w:val="00DB582B"/>
    <w:rsid w:val="00DD1A16"/>
    <w:rsid w:val="00DE032F"/>
    <w:rsid w:val="00DE53C2"/>
    <w:rsid w:val="00E439F3"/>
    <w:rsid w:val="00E43A4C"/>
    <w:rsid w:val="00E54B7B"/>
    <w:rsid w:val="00E56C77"/>
    <w:rsid w:val="00E73A62"/>
    <w:rsid w:val="00E865B4"/>
    <w:rsid w:val="00EA7C88"/>
    <w:rsid w:val="00ED2F7B"/>
    <w:rsid w:val="00EE4570"/>
    <w:rsid w:val="00EE5F6F"/>
    <w:rsid w:val="00EF1B34"/>
    <w:rsid w:val="00F04FC5"/>
    <w:rsid w:val="00F2368B"/>
    <w:rsid w:val="00F311DC"/>
    <w:rsid w:val="00F4286D"/>
    <w:rsid w:val="00F60541"/>
    <w:rsid w:val="00F95E9A"/>
    <w:rsid w:val="00FA1205"/>
    <w:rsid w:val="00FD5491"/>
    <w:rsid w:val="00FF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8B"/>
  </w:style>
  <w:style w:type="paragraph" w:styleId="Footer">
    <w:name w:val="footer"/>
    <w:basedOn w:val="Normal"/>
    <w:link w:val="Foot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8B"/>
  </w:style>
  <w:style w:type="paragraph" w:styleId="BalloonText">
    <w:name w:val="Balloon Text"/>
    <w:basedOn w:val="Normal"/>
    <w:link w:val="BalloonTextChar"/>
    <w:uiPriority w:val="99"/>
    <w:semiHidden/>
    <w:unhideWhenUsed/>
    <w:rsid w:val="00D46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9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60541"/>
    <w:rPr>
      <w:b/>
      <w:bCs/>
    </w:rPr>
  </w:style>
  <w:style w:type="paragraph" w:styleId="ListParagraph">
    <w:name w:val="List Paragraph"/>
    <w:basedOn w:val="Normal"/>
    <w:uiPriority w:val="34"/>
    <w:qFormat/>
    <w:rsid w:val="00710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N:\PNCA%20Richard%20Buettner\Scripts\Lesson%20Plans\Test%20Enviroment\Book2.xlsx" TargetMode="External"/><Relationship Id="rId2" Type="http://schemas.openxmlformats.org/officeDocument/2006/relationships/mailMergeSource" Target="file:///N:\PNCA%20Richard%20Buettner\Scripts\Lesson%20Plans\Test%20Enviroment\Book2.xlsx" TargetMode="External"/><Relationship Id="rId1" Type="http://schemas.openxmlformats.org/officeDocument/2006/relationships/attachedTemplate" Target="file:///N:\PNCA%20Richard%20Buettner\Scripts\Lesson%20Plans\Test%20Enviroment\101%20Lesson%20Pla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4ECE1-D719-4EB0-A8D2-F2BE1A05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 Lesson Plan.dotx</Template>
  <TotalTime>271</TotalTime>
  <Pages>1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Buettner</dc:creator>
  <cp:lastModifiedBy>Richard Buettner</cp:lastModifiedBy>
  <cp:revision>21</cp:revision>
  <cp:lastPrinted>2018-02-28T00:03:00Z</cp:lastPrinted>
  <dcterms:created xsi:type="dcterms:W3CDTF">2018-02-23T20:41:00Z</dcterms:created>
  <dcterms:modified xsi:type="dcterms:W3CDTF">2018-02-28T20:13:00Z</dcterms:modified>
</cp:coreProperties>
</file>