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DD" w:rsidRPr="00191EE3" w:rsidRDefault="005C73DD" w:rsidP="005C73DD">
      <w:pPr>
        <w:spacing w:after="0"/>
        <w:jc w:val="right"/>
        <w:rPr>
          <w:rFonts w:ascii="Baskerville Old Face" w:hAnsi="Baskerville Old Face"/>
          <w:sz w:val="36"/>
          <w:szCs w:val="36"/>
        </w:rPr>
      </w:pPr>
      <w:r w:rsidRPr="00191EE3">
        <w:rPr>
          <w:rFonts w:ascii="Baskerville Old Face" w:hAnsi="Baskerville Old Face"/>
          <w:sz w:val="36"/>
          <w:szCs w:val="36"/>
        </w:rPr>
        <w:t>Monthly Theme</w:t>
      </w:r>
      <w:r w:rsidR="00851A43">
        <w:rPr>
          <w:rFonts w:ascii="Baskerville Old Face" w:hAnsi="Baskerville Old Face"/>
          <w:sz w:val="36"/>
          <w:szCs w:val="36"/>
        </w:rPr>
        <w:t xml:space="preserve">: </w:t>
      </w:r>
      <w:r w:rsidR="008D313C">
        <w:rPr>
          <w:rFonts w:ascii="Baskerville Old Face" w:hAnsi="Baskerville Old Face"/>
          <w:sz w:val="36"/>
          <w:szCs w:val="36"/>
        </w:rPr>
        <w:tab/>
      </w:r>
      <w:r w:rsidR="008D313C">
        <w:rPr>
          <w:rFonts w:ascii="Baskerville Old Face" w:hAnsi="Baskerville Old Face"/>
          <w:sz w:val="36"/>
          <w:szCs w:val="36"/>
        </w:rPr>
        <w:tab/>
      </w:r>
      <w:r w:rsidR="008D313C">
        <w:rPr>
          <w:rFonts w:ascii="Baskerville Old Face" w:hAnsi="Baskerville Old Face"/>
          <w:sz w:val="36"/>
          <w:szCs w:val="36"/>
        </w:rPr>
        <w:tab/>
      </w:r>
      <w:r w:rsidR="008D313C">
        <w:rPr>
          <w:rFonts w:ascii="Baskerville Old Face" w:hAnsi="Baskerville Old Face"/>
          <w:sz w:val="36"/>
          <w:szCs w:val="36"/>
        </w:rPr>
        <w:tab/>
      </w:r>
      <w:r w:rsidR="008D313C">
        <w:rPr>
          <w:rFonts w:ascii="Baskerville Old Face" w:hAnsi="Baskerville Old Face"/>
          <w:sz w:val="36"/>
          <w:szCs w:val="36"/>
        </w:rPr>
        <w:tab/>
      </w:r>
      <w:r w:rsidR="008D313C">
        <w:rPr>
          <w:rFonts w:ascii="Baskerville Old Face" w:hAnsi="Baskerville Old Face"/>
          <w:sz w:val="36"/>
          <w:szCs w:val="36"/>
        </w:rPr>
        <w:tab/>
      </w:r>
      <w:r w:rsidR="008D313C">
        <w:rPr>
          <w:rFonts w:ascii="Baskerville Old Face" w:hAnsi="Baskerville Old Face"/>
          <w:sz w:val="36"/>
          <w:szCs w:val="36"/>
        </w:rPr>
        <w:tab/>
      </w:r>
    </w:p>
    <w:p w:rsidR="005C73DD" w:rsidRDefault="005C73DD" w:rsidP="005C73DD">
      <w:pPr>
        <w:spacing w:after="0"/>
        <w:jc w:val="right"/>
        <w:rPr>
          <w:rFonts w:ascii="Baskerville Old Face" w:hAnsi="Baskerville Old Face"/>
          <w:sz w:val="36"/>
          <w:szCs w:val="36"/>
        </w:rPr>
      </w:pPr>
      <w:r w:rsidRPr="00191EE3">
        <w:rPr>
          <w:rFonts w:ascii="Baskerville Old Face" w:hAnsi="Baskerville Old Face"/>
          <w:sz w:val="36"/>
          <w:szCs w:val="36"/>
        </w:rPr>
        <w:t>Weekly</w:t>
      </w:r>
      <w:r w:rsidRPr="004836E8">
        <w:rPr>
          <w:rFonts w:ascii="Baskerville Old Face" w:hAnsi="Baskerville Old Face"/>
          <w:sz w:val="36"/>
          <w:szCs w:val="36"/>
        </w:rPr>
        <w:t xml:space="preserve"> </w:t>
      </w:r>
      <w:r w:rsidRPr="008D313C">
        <w:rPr>
          <w:rFonts w:ascii="Baskerville Old Face" w:hAnsi="Baskerville Old Face"/>
          <w:sz w:val="36"/>
          <w:szCs w:val="36"/>
        </w:rPr>
        <w:t>Theme</w:t>
      </w:r>
      <w:r w:rsidR="00851A43" w:rsidRPr="008D313C">
        <w:rPr>
          <w:rFonts w:ascii="Baskerville Old Face" w:hAnsi="Baskerville Old Face"/>
          <w:sz w:val="36"/>
          <w:szCs w:val="36"/>
        </w:rPr>
        <w:t xml:space="preserve">: </w:t>
      </w:r>
      <w:r w:rsidR="008D313C" w:rsidRPr="008D313C">
        <w:rPr>
          <w:rFonts w:ascii="Baskerville Old Face" w:hAnsi="Baskerville Old Face"/>
          <w:b/>
          <w:sz w:val="36"/>
          <w:szCs w:val="36"/>
        </w:rPr>
        <w:tab/>
      </w:r>
      <w:r w:rsidR="008D313C" w:rsidRPr="008D313C">
        <w:rPr>
          <w:rFonts w:ascii="Baskerville Old Face" w:hAnsi="Baskerville Old Face"/>
          <w:b/>
          <w:sz w:val="36"/>
          <w:szCs w:val="36"/>
        </w:rPr>
        <w:tab/>
      </w:r>
      <w:r w:rsidR="008D313C" w:rsidRPr="008D313C">
        <w:rPr>
          <w:rFonts w:ascii="Baskerville Old Face" w:hAnsi="Baskerville Old Face"/>
          <w:b/>
          <w:sz w:val="36"/>
          <w:szCs w:val="36"/>
        </w:rPr>
        <w:tab/>
      </w:r>
      <w:r w:rsidR="008D313C" w:rsidRPr="008D313C">
        <w:rPr>
          <w:rFonts w:ascii="Baskerville Old Face" w:hAnsi="Baskerville Old Face"/>
          <w:b/>
          <w:sz w:val="36"/>
          <w:szCs w:val="36"/>
        </w:rPr>
        <w:tab/>
      </w:r>
      <w:r w:rsidR="008D313C" w:rsidRPr="008D313C">
        <w:rPr>
          <w:rFonts w:ascii="Baskerville Old Face" w:hAnsi="Baskerville Old Face"/>
          <w:b/>
          <w:sz w:val="36"/>
          <w:szCs w:val="36"/>
        </w:rPr>
        <w:tab/>
      </w:r>
      <w:r w:rsidR="008D313C" w:rsidRPr="008D313C">
        <w:rPr>
          <w:rFonts w:ascii="Baskerville Old Face" w:hAnsi="Baskerville Old Face"/>
          <w:b/>
          <w:sz w:val="36"/>
          <w:szCs w:val="36"/>
        </w:rPr>
        <w:tab/>
      </w:r>
    </w:p>
    <w:p w:rsidR="00191EE3" w:rsidRPr="00191EE3" w:rsidRDefault="00191EE3" w:rsidP="00191EE3">
      <w:pPr>
        <w:spacing w:after="0"/>
        <w:rPr>
          <w:rFonts w:ascii="Baskerville Old Face" w:hAnsi="Baskerville Old Face"/>
        </w:rPr>
      </w:pPr>
      <w:r w:rsidRPr="00191EE3">
        <w:rPr>
          <w:rFonts w:ascii="Baskerville Old Face" w:hAnsi="Baskerville Old Face"/>
          <w:sz w:val="36"/>
          <w:szCs w:val="36"/>
        </w:rPr>
        <w:t>Week of</w:t>
      </w:r>
      <w:r w:rsidR="00851A43">
        <w:rPr>
          <w:rFonts w:ascii="Baskerville Old Face" w:hAnsi="Baskerville Old Face"/>
          <w:sz w:val="36"/>
          <w:szCs w:val="36"/>
        </w:rPr>
        <w:t xml:space="preserve">: </w:t>
      </w:r>
    </w:p>
    <w:tbl>
      <w:tblPr>
        <w:tblStyle w:val="TableGrid"/>
        <w:tblpPr w:leftFromText="187" w:rightFromText="187" w:bottomFromText="58" w:vertAnchor="text" w:horzAnchor="margin" w:tblpXSpec="center" w:tblpY="1"/>
        <w:tblW w:w="11372" w:type="dxa"/>
        <w:tblLayout w:type="fixed"/>
        <w:tblCellMar>
          <w:top w:w="29" w:type="dxa"/>
          <w:left w:w="58" w:type="dxa"/>
          <w:bottom w:w="29" w:type="dxa"/>
          <w:right w:w="58" w:type="dxa"/>
        </w:tblCellMar>
        <w:tblLook w:val="04A0"/>
      </w:tblPr>
      <w:tblGrid>
        <w:gridCol w:w="1588"/>
        <w:gridCol w:w="1956"/>
        <w:gridCol w:w="1957"/>
        <w:gridCol w:w="1957"/>
        <w:gridCol w:w="1957"/>
        <w:gridCol w:w="1957"/>
      </w:tblGrid>
      <w:tr w:rsidR="00F2368B" w:rsidTr="00AA43B4">
        <w:trPr>
          <w:trHeight w:val="386"/>
        </w:trPr>
        <w:tc>
          <w:tcPr>
            <w:tcW w:w="15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368B" w:rsidRDefault="00F2368B" w:rsidP="007F3739"/>
        </w:tc>
        <w:tc>
          <w:tcPr>
            <w:tcW w:w="1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2368B" w:rsidRPr="00191EE3" w:rsidRDefault="00F2368B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Monday</w:t>
            </w:r>
          </w:p>
        </w:tc>
        <w:tc>
          <w:tcPr>
            <w:tcW w:w="1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2368B" w:rsidRPr="00191EE3" w:rsidRDefault="00F2368B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Tuesday</w:t>
            </w:r>
          </w:p>
        </w:tc>
        <w:tc>
          <w:tcPr>
            <w:tcW w:w="1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2368B" w:rsidRPr="00191EE3" w:rsidRDefault="00F2368B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Wednesday</w:t>
            </w:r>
          </w:p>
        </w:tc>
        <w:tc>
          <w:tcPr>
            <w:tcW w:w="1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2368B" w:rsidRPr="00191EE3" w:rsidRDefault="00F2368B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Thursday</w:t>
            </w:r>
          </w:p>
        </w:tc>
        <w:tc>
          <w:tcPr>
            <w:tcW w:w="195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368B" w:rsidRPr="00191EE3" w:rsidRDefault="00F2368B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Friday</w:t>
            </w:r>
          </w:p>
        </w:tc>
      </w:tr>
      <w:tr w:rsidR="00F2368B" w:rsidTr="00AA43B4">
        <w:trPr>
          <w:trHeight w:val="365"/>
        </w:trPr>
        <w:tc>
          <w:tcPr>
            <w:tcW w:w="158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91EE3" w:rsidRDefault="00191EE3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>
              <w:rPr>
                <w:rFonts w:ascii="Bernard MT Condensed" w:hAnsi="Bernard MT Condensed"/>
                <w:sz w:val="28"/>
                <w:szCs w:val="28"/>
              </w:rPr>
              <w:t>Daily</w:t>
            </w:r>
          </w:p>
          <w:p w:rsidR="00F2368B" w:rsidRPr="00191EE3" w:rsidRDefault="00F2368B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Theme</w:t>
            </w:r>
          </w:p>
        </w:tc>
        <w:tc>
          <w:tcPr>
            <w:tcW w:w="195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E3E6B" w:rsidRPr="00D11B4D" w:rsidRDefault="007E3E6B" w:rsidP="00710E7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2368B" w:rsidRPr="00D11B4D" w:rsidRDefault="00F2368B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2368B" w:rsidRPr="00D11B4D" w:rsidRDefault="00F2368B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2368B" w:rsidRPr="00D11B4D" w:rsidRDefault="00F2368B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2368B" w:rsidRPr="00D11B4D" w:rsidRDefault="00F2368B" w:rsidP="007F3739">
            <w:pPr>
              <w:jc w:val="center"/>
              <w:rPr>
                <w:rFonts w:ascii="Cambria" w:hAnsi="Cambria"/>
              </w:rPr>
            </w:pPr>
          </w:p>
        </w:tc>
      </w:tr>
      <w:tr w:rsidR="000E1A5E" w:rsidTr="00AA43B4">
        <w:trPr>
          <w:trHeight w:val="65"/>
        </w:trPr>
        <w:tc>
          <w:tcPr>
            <w:tcW w:w="1588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1A5E" w:rsidRPr="00191EE3" w:rsidRDefault="000E1A5E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Circle Time</w:t>
            </w:r>
          </w:p>
        </w:tc>
        <w:tc>
          <w:tcPr>
            <w:tcW w:w="1956" w:type="dxa"/>
            <w:tcBorders>
              <w:left w:val="single" w:sz="12" w:space="0" w:color="auto"/>
              <w:bottom w:val="nil"/>
            </w:tcBorders>
            <w:tcMar>
              <w:top w:w="29" w:type="dxa"/>
              <w:bottom w:w="29" w:type="dxa"/>
            </w:tcMar>
          </w:tcPr>
          <w:p w:rsidR="000E1A5E" w:rsidRPr="00D11B4D" w:rsidRDefault="000E1A5E" w:rsidP="007F3739">
            <w:pPr>
              <w:jc w:val="center"/>
              <w:rPr>
                <w:rFonts w:ascii="Cambria" w:hAnsi="Cambria"/>
                <w:b/>
              </w:rPr>
            </w:pPr>
            <w:r w:rsidRPr="00D11B4D">
              <w:rPr>
                <w:rFonts w:ascii="Cambria" w:hAnsi="Cambria"/>
                <w:b/>
              </w:rPr>
              <w:t>Morning Prayer</w:t>
            </w:r>
          </w:p>
          <w:p w:rsidR="000E1A5E" w:rsidRPr="00D11B4D" w:rsidRDefault="000E1A5E" w:rsidP="007F3739">
            <w:pPr>
              <w:jc w:val="center"/>
              <w:rPr>
                <w:rFonts w:ascii="Cambria" w:hAnsi="Cambria"/>
                <w:b/>
              </w:rPr>
            </w:pPr>
            <w:r w:rsidRPr="00D11B4D">
              <w:rPr>
                <w:rFonts w:ascii="Cambria" w:hAnsi="Cambria"/>
                <w:b/>
              </w:rPr>
              <w:t>Flag Salutes</w:t>
            </w:r>
          </w:p>
          <w:p w:rsidR="000E1A5E" w:rsidRPr="00D11B4D" w:rsidRDefault="00980565" w:rsidP="00980565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Calendar</w:t>
            </w:r>
          </w:p>
        </w:tc>
        <w:tc>
          <w:tcPr>
            <w:tcW w:w="1957" w:type="dxa"/>
            <w:tcBorders>
              <w:bottom w:val="nil"/>
            </w:tcBorders>
            <w:shd w:val="clear" w:color="auto" w:fill="auto"/>
            <w:tcMar>
              <w:top w:w="29" w:type="dxa"/>
              <w:bottom w:w="29" w:type="dxa"/>
            </w:tcMar>
          </w:tcPr>
          <w:p w:rsidR="007D009A" w:rsidRPr="00D11B4D" w:rsidRDefault="007D009A" w:rsidP="007F3739">
            <w:pPr>
              <w:jc w:val="center"/>
              <w:rPr>
                <w:rFonts w:ascii="Cambria" w:hAnsi="Cambria"/>
                <w:b/>
              </w:rPr>
            </w:pPr>
            <w:r w:rsidRPr="00D11B4D">
              <w:rPr>
                <w:rFonts w:ascii="Cambria" w:hAnsi="Cambria"/>
                <w:b/>
              </w:rPr>
              <w:t>Morning Prayer</w:t>
            </w:r>
          </w:p>
          <w:p w:rsidR="007D009A" w:rsidRPr="00D11B4D" w:rsidRDefault="007D009A" w:rsidP="007F3739">
            <w:pPr>
              <w:jc w:val="center"/>
              <w:rPr>
                <w:rFonts w:ascii="Cambria" w:hAnsi="Cambria"/>
                <w:b/>
              </w:rPr>
            </w:pPr>
            <w:r w:rsidRPr="00D11B4D">
              <w:rPr>
                <w:rFonts w:ascii="Cambria" w:hAnsi="Cambria"/>
                <w:b/>
              </w:rPr>
              <w:t>Flag Salutes</w:t>
            </w:r>
          </w:p>
          <w:p w:rsidR="000E1A5E" w:rsidRPr="00D11B4D" w:rsidRDefault="00980565" w:rsidP="00980565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Calendar</w:t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7F3739">
            <w:pPr>
              <w:jc w:val="center"/>
              <w:rPr>
                <w:rFonts w:ascii="Cambria" w:hAnsi="Cambria"/>
                <w:b/>
              </w:rPr>
            </w:pPr>
            <w:r w:rsidRPr="00D11B4D">
              <w:rPr>
                <w:rFonts w:ascii="Cambria" w:hAnsi="Cambria"/>
                <w:b/>
              </w:rPr>
              <w:t>Morning Prayer</w:t>
            </w:r>
          </w:p>
          <w:p w:rsidR="007D009A" w:rsidRPr="00D11B4D" w:rsidRDefault="007D009A" w:rsidP="007F3739">
            <w:pPr>
              <w:jc w:val="center"/>
              <w:rPr>
                <w:rFonts w:ascii="Cambria" w:hAnsi="Cambria"/>
                <w:b/>
              </w:rPr>
            </w:pPr>
            <w:r w:rsidRPr="00D11B4D">
              <w:rPr>
                <w:rFonts w:ascii="Cambria" w:hAnsi="Cambria"/>
                <w:b/>
              </w:rPr>
              <w:t>Flag Salutes</w:t>
            </w:r>
          </w:p>
          <w:p w:rsidR="000E1A5E" w:rsidRPr="00D11B4D" w:rsidRDefault="00980565" w:rsidP="00980565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Calendar</w:t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7F3739">
            <w:pPr>
              <w:jc w:val="center"/>
              <w:rPr>
                <w:rFonts w:ascii="Cambria" w:hAnsi="Cambria"/>
                <w:b/>
              </w:rPr>
            </w:pPr>
            <w:r w:rsidRPr="00D11B4D">
              <w:rPr>
                <w:rFonts w:ascii="Cambria" w:hAnsi="Cambria"/>
                <w:b/>
              </w:rPr>
              <w:t>Morning Prayer</w:t>
            </w:r>
          </w:p>
          <w:p w:rsidR="007D009A" w:rsidRPr="00D11B4D" w:rsidRDefault="007D009A" w:rsidP="007F3739">
            <w:pPr>
              <w:jc w:val="center"/>
              <w:rPr>
                <w:rFonts w:ascii="Cambria" w:hAnsi="Cambria"/>
                <w:b/>
              </w:rPr>
            </w:pPr>
            <w:r w:rsidRPr="00D11B4D">
              <w:rPr>
                <w:rFonts w:ascii="Cambria" w:hAnsi="Cambria"/>
                <w:b/>
              </w:rPr>
              <w:t>Flag Salutes</w:t>
            </w:r>
          </w:p>
          <w:p w:rsidR="000E1A5E" w:rsidRPr="00D11B4D" w:rsidRDefault="00980565" w:rsidP="00980565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Calendar</w:t>
            </w:r>
          </w:p>
        </w:tc>
        <w:tc>
          <w:tcPr>
            <w:tcW w:w="1957" w:type="dxa"/>
            <w:tcBorders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7F3739">
            <w:pPr>
              <w:jc w:val="center"/>
              <w:rPr>
                <w:rFonts w:ascii="Cambria" w:hAnsi="Cambria"/>
                <w:b/>
              </w:rPr>
            </w:pPr>
            <w:r w:rsidRPr="00D11B4D">
              <w:rPr>
                <w:rFonts w:ascii="Cambria" w:hAnsi="Cambria"/>
                <w:b/>
              </w:rPr>
              <w:t>Morning Prayer</w:t>
            </w:r>
          </w:p>
          <w:p w:rsidR="007D009A" w:rsidRPr="00D11B4D" w:rsidRDefault="007D009A" w:rsidP="007F3739">
            <w:pPr>
              <w:jc w:val="center"/>
              <w:rPr>
                <w:rFonts w:ascii="Cambria" w:hAnsi="Cambria"/>
                <w:b/>
              </w:rPr>
            </w:pPr>
            <w:r w:rsidRPr="00D11B4D">
              <w:rPr>
                <w:rFonts w:ascii="Cambria" w:hAnsi="Cambria"/>
                <w:b/>
              </w:rPr>
              <w:t>Flag Salutes</w:t>
            </w:r>
          </w:p>
          <w:p w:rsidR="000E1A5E" w:rsidRPr="00D11B4D" w:rsidRDefault="00980565" w:rsidP="00980565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Calendar</w:t>
            </w:r>
          </w:p>
        </w:tc>
      </w:tr>
      <w:tr w:rsidR="000E1A5E" w:rsidTr="00AA43B4">
        <w:trPr>
          <w:trHeight w:val="65"/>
        </w:trPr>
        <w:tc>
          <w:tcPr>
            <w:tcW w:w="15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1A5E" w:rsidRPr="00191EE3" w:rsidRDefault="000E1A5E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nil"/>
              <w:left w:val="single" w:sz="12" w:space="0" w:color="auto"/>
              <w:bottom w:val="nil"/>
            </w:tcBorders>
            <w:tcMar>
              <w:top w:w="29" w:type="dxa"/>
              <w:bottom w:w="29" w:type="dxa"/>
            </w:tcMar>
          </w:tcPr>
          <w:p w:rsidR="00D46C96" w:rsidRPr="00D11B4D" w:rsidRDefault="000E1A5E" w:rsidP="007F3739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Morning Song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DB582B" w:rsidRPr="00D11B4D" w:rsidRDefault="00DB582B" w:rsidP="0098056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7F3739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Morning Song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0E1A5E" w:rsidRPr="00D11B4D" w:rsidRDefault="000E1A5E" w:rsidP="008D313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7F3739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Morning Song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0E1A5E" w:rsidRPr="00D11B4D" w:rsidRDefault="000E1A5E" w:rsidP="00DB582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7F3739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Morning Song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0E1A5E" w:rsidRPr="00D11B4D" w:rsidRDefault="000E1A5E" w:rsidP="00DB582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7F3739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Morning Song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0E1A5E" w:rsidRPr="00D11B4D" w:rsidRDefault="000E1A5E" w:rsidP="00DB582B">
            <w:pPr>
              <w:jc w:val="center"/>
              <w:rPr>
                <w:rFonts w:ascii="Cambria" w:hAnsi="Cambria"/>
              </w:rPr>
            </w:pPr>
          </w:p>
        </w:tc>
      </w:tr>
      <w:tr w:rsidR="007D009A" w:rsidTr="00AA43B4">
        <w:trPr>
          <w:trHeight w:val="65"/>
        </w:trPr>
        <w:tc>
          <w:tcPr>
            <w:tcW w:w="15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D009A" w:rsidRPr="00191EE3" w:rsidRDefault="007D009A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nil"/>
              <w:left w:val="single" w:sz="12" w:space="0" w:color="auto"/>
              <w:bottom w:val="nil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8D313C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Shape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8D313C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Shape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8D313C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Shape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8D313C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Shape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top w:val="nil"/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8D313C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Shape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</w:tc>
      </w:tr>
      <w:tr w:rsidR="007D009A" w:rsidTr="00AA43B4">
        <w:trPr>
          <w:trHeight w:val="20"/>
        </w:trPr>
        <w:tc>
          <w:tcPr>
            <w:tcW w:w="15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D009A" w:rsidRPr="00191EE3" w:rsidRDefault="007D009A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nil"/>
              <w:left w:val="single" w:sz="12" w:space="0" w:color="auto"/>
            </w:tcBorders>
            <w:tcMar>
              <w:top w:w="29" w:type="dxa"/>
              <w:bottom w:w="29" w:type="dxa"/>
            </w:tcMar>
          </w:tcPr>
          <w:p w:rsidR="007D009A" w:rsidRPr="00D11B4D" w:rsidRDefault="00C72A08" w:rsidP="008D313C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Color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top w:val="nil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8D313C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Color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top w:val="nil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8D313C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Color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top w:val="nil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8D313C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Color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top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8D313C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Color</w:t>
            </w:r>
            <w:r w:rsidR="00851A43">
              <w:rPr>
                <w:rFonts w:ascii="Cambria" w:hAnsi="Cambria"/>
                <w:b/>
              </w:rPr>
              <w:t xml:space="preserve">: </w:t>
            </w:r>
            <w:r w:rsidR="008D313C">
              <w:rPr>
                <w:rFonts w:ascii="Cambria" w:hAnsi="Cambria"/>
                <w:b/>
              </w:rPr>
              <w:t xml:space="preserve"> </w:t>
            </w:r>
          </w:p>
        </w:tc>
      </w:tr>
      <w:tr w:rsidR="00255924" w:rsidTr="00AA43B4">
        <w:trPr>
          <w:trHeight w:val="365"/>
        </w:trPr>
        <w:tc>
          <w:tcPr>
            <w:tcW w:w="158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55924" w:rsidRPr="00191EE3" w:rsidRDefault="00255924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Fine Motor</w:t>
            </w:r>
          </w:p>
        </w:tc>
        <w:tc>
          <w:tcPr>
            <w:tcW w:w="1956" w:type="dxa"/>
            <w:tcBorders>
              <w:left w:val="single" w:sz="12" w:space="0" w:color="auto"/>
              <w:bottom w:val="single" w:sz="4" w:space="0" w:color="auto"/>
            </w:tcBorders>
            <w:tcMar>
              <w:top w:w="29" w:type="dxa"/>
            </w:tcMar>
            <w:vAlign w:val="center"/>
          </w:tcPr>
          <w:p w:rsidR="00D46C96" w:rsidRDefault="00D46C96" w:rsidP="00710E7F">
            <w:pPr>
              <w:jc w:val="center"/>
              <w:rPr>
                <w:rFonts w:ascii="Cambria" w:hAnsi="Cambria"/>
              </w:rPr>
            </w:pPr>
          </w:p>
          <w:p w:rsidR="008D313C" w:rsidRPr="00D11B4D" w:rsidRDefault="008D313C" w:rsidP="00710E7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bottom w:val="single" w:sz="4" w:space="0" w:color="auto"/>
            </w:tcBorders>
            <w:vAlign w:val="center"/>
          </w:tcPr>
          <w:p w:rsidR="00255924" w:rsidRPr="00D11B4D" w:rsidRDefault="00255924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bottom w:val="single" w:sz="4" w:space="0" w:color="auto"/>
            </w:tcBorders>
            <w:vAlign w:val="center"/>
          </w:tcPr>
          <w:p w:rsidR="00255924" w:rsidRPr="00D11B4D" w:rsidRDefault="00255924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bottom w:val="single" w:sz="4" w:space="0" w:color="auto"/>
            </w:tcBorders>
            <w:vAlign w:val="center"/>
          </w:tcPr>
          <w:p w:rsidR="00255924" w:rsidRPr="00D11B4D" w:rsidRDefault="00255924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255924" w:rsidRPr="00D11B4D" w:rsidRDefault="00255924" w:rsidP="007F3739">
            <w:pPr>
              <w:jc w:val="center"/>
              <w:rPr>
                <w:rFonts w:ascii="Cambria" w:hAnsi="Cambria"/>
              </w:rPr>
            </w:pPr>
          </w:p>
        </w:tc>
      </w:tr>
      <w:tr w:rsidR="00970E4E" w:rsidTr="00AA43B4">
        <w:trPr>
          <w:trHeight w:val="279"/>
        </w:trPr>
        <w:tc>
          <w:tcPr>
            <w:tcW w:w="1588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E4E" w:rsidRPr="00191EE3" w:rsidRDefault="00970E4E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Language</w:t>
            </w:r>
            <w:r>
              <w:rPr>
                <w:rFonts w:ascii="Bernard MT Condensed" w:hAnsi="Bernard MT Condensed"/>
                <w:sz w:val="28"/>
                <w:szCs w:val="28"/>
              </w:rPr>
              <w:t>,</w:t>
            </w:r>
            <w:r w:rsidRPr="00191EE3">
              <w:rPr>
                <w:rFonts w:ascii="Bernard MT Condensed" w:hAnsi="Bernard MT Condensed"/>
                <w:sz w:val="28"/>
                <w:szCs w:val="28"/>
              </w:rPr>
              <w:t xml:space="preserve"> Music and Movement</w:t>
            </w:r>
          </w:p>
        </w:tc>
        <w:tc>
          <w:tcPr>
            <w:tcW w:w="1956" w:type="dxa"/>
            <w:tcBorders>
              <w:left w:val="single" w:sz="12" w:space="0" w:color="auto"/>
              <w:bottom w:val="nil"/>
            </w:tcBorders>
            <w:tcMar>
              <w:top w:w="29" w:type="dxa"/>
              <w:bottom w:w="29" w:type="dxa"/>
            </w:tcMar>
          </w:tcPr>
          <w:p w:rsidR="00970E4E" w:rsidRPr="00FF2B12" w:rsidRDefault="00EF1B34" w:rsidP="008D313C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u w:val="single"/>
              </w:rPr>
              <w:t>Letter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970E4E" w:rsidRPr="00FF2B12" w:rsidRDefault="00EF1B34" w:rsidP="008D313C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u w:val="single"/>
              </w:rPr>
              <w:t>Letter</w:t>
            </w:r>
            <w:r w:rsidR="00851A43">
              <w:rPr>
                <w:rFonts w:ascii="Cambria" w:hAnsi="Cambria"/>
              </w:rPr>
              <w:t xml:space="preserve">: </w:t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970E4E" w:rsidRPr="00FF2B12" w:rsidRDefault="00EF1B34" w:rsidP="008D313C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u w:val="single"/>
              </w:rPr>
              <w:t>Letter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970E4E" w:rsidRPr="00FF2B12" w:rsidRDefault="00EF1B34" w:rsidP="008D313C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u w:val="single"/>
              </w:rPr>
              <w:t>Letter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970E4E" w:rsidRPr="00FF2B12" w:rsidRDefault="00EF1B34" w:rsidP="008D313C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u w:val="single"/>
              </w:rPr>
              <w:t>Letter</w:t>
            </w:r>
            <w:bookmarkStart w:id="0" w:name="_GoBack"/>
            <w:bookmarkEnd w:id="0"/>
            <w:r w:rsidR="00851A43">
              <w:rPr>
                <w:rFonts w:ascii="Cambria" w:hAnsi="Cambria"/>
                <w:b/>
              </w:rPr>
              <w:t xml:space="preserve">: </w:t>
            </w:r>
          </w:p>
        </w:tc>
      </w:tr>
      <w:tr w:rsidR="00970E4E" w:rsidTr="00AA43B4">
        <w:trPr>
          <w:trHeight w:val="517"/>
        </w:trPr>
        <w:tc>
          <w:tcPr>
            <w:tcW w:w="15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E4E" w:rsidRPr="00191EE3" w:rsidRDefault="00970E4E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nil"/>
              <w:left w:val="single" w:sz="12" w:space="0" w:color="auto"/>
              <w:bottom w:val="nil"/>
            </w:tcBorders>
            <w:tcMar>
              <w:top w:w="29" w:type="dxa"/>
              <w:bottom w:w="29" w:type="dxa"/>
            </w:tcMar>
          </w:tcPr>
          <w:p w:rsidR="00970E4E" w:rsidRPr="00FF2B12" w:rsidRDefault="00970E4E" w:rsidP="00970E4E">
            <w:pPr>
              <w:rPr>
                <w:rFonts w:ascii="Cambria" w:hAnsi="Cambria"/>
                <w:b/>
                <w:u w:val="single"/>
              </w:rPr>
            </w:pPr>
            <w:r w:rsidRPr="00FF2B12">
              <w:rPr>
                <w:rFonts w:ascii="Cambria" w:hAnsi="Cambria"/>
                <w:b/>
                <w:u w:val="single"/>
              </w:rPr>
              <w:t>Story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Default="00970E4E" w:rsidP="00AA5A4B">
            <w:pPr>
              <w:jc w:val="center"/>
              <w:rPr>
                <w:rFonts w:ascii="Cambria" w:hAnsi="Cambria"/>
              </w:rPr>
            </w:pPr>
          </w:p>
          <w:p w:rsidR="008D313C" w:rsidRPr="00FF2B12" w:rsidRDefault="008D313C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FF2B12" w:rsidRDefault="00970E4E" w:rsidP="00970E4E">
            <w:pPr>
              <w:rPr>
                <w:rFonts w:ascii="Cambria" w:hAnsi="Cambria"/>
              </w:rPr>
            </w:pPr>
            <w:r w:rsidRPr="00FF2B12">
              <w:rPr>
                <w:rFonts w:ascii="Cambria" w:hAnsi="Cambria"/>
                <w:b/>
                <w:u w:val="single"/>
              </w:rPr>
              <w:t>Story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FF2B12" w:rsidRDefault="00970E4E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FF2B12" w:rsidRDefault="00970E4E" w:rsidP="00970E4E">
            <w:pPr>
              <w:rPr>
                <w:rFonts w:ascii="Cambria" w:hAnsi="Cambria"/>
              </w:rPr>
            </w:pPr>
            <w:r w:rsidRPr="00FF2B12">
              <w:rPr>
                <w:rFonts w:ascii="Cambria" w:hAnsi="Cambria"/>
                <w:b/>
                <w:u w:val="single"/>
              </w:rPr>
              <w:t>Story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FF2B12" w:rsidRDefault="00970E4E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FF2B12" w:rsidRDefault="00970E4E" w:rsidP="00970E4E">
            <w:pPr>
              <w:rPr>
                <w:rFonts w:ascii="Cambria" w:hAnsi="Cambria"/>
              </w:rPr>
            </w:pPr>
            <w:r w:rsidRPr="00FF2B12">
              <w:rPr>
                <w:rFonts w:ascii="Cambria" w:hAnsi="Cambria"/>
                <w:b/>
                <w:u w:val="single"/>
              </w:rPr>
              <w:t>Story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FF2B12" w:rsidRDefault="00970E4E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</w:p>
        </w:tc>
        <w:tc>
          <w:tcPr>
            <w:tcW w:w="1957" w:type="dxa"/>
            <w:tcBorders>
              <w:top w:val="nil"/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970E4E" w:rsidRPr="00FF2B12" w:rsidRDefault="00970E4E" w:rsidP="00970E4E">
            <w:pPr>
              <w:rPr>
                <w:rFonts w:ascii="Cambria" w:hAnsi="Cambria"/>
              </w:rPr>
            </w:pPr>
            <w:r w:rsidRPr="00FF2B12">
              <w:rPr>
                <w:rFonts w:ascii="Cambria" w:hAnsi="Cambria"/>
                <w:b/>
                <w:u w:val="single"/>
              </w:rPr>
              <w:t>Story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FF2B12" w:rsidRDefault="00970E4E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</w:p>
        </w:tc>
      </w:tr>
      <w:tr w:rsidR="00970E4E" w:rsidTr="00AA43B4">
        <w:trPr>
          <w:trHeight w:val="666"/>
        </w:trPr>
        <w:tc>
          <w:tcPr>
            <w:tcW w:w="15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E4E" w:rsidRPr="00191EE3" w:rsidRDefault="00970E4E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nil"/>
              <w:left w:val="single" w:sz="12" w:space="0" w:color="auto"/>
              <w:bottom w:val="nil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Music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Default="00970E4E" w:rsidP="008D313C">
            <w:pPr>
              <w:jc w:val="center"/>
              <w:rPr>
                <w:rFonts w:ascii="Cambria" w:hAnsi="Cambria"/>
              </w:rPr>
            </w:pPr>
          </w:p>
          <w:p w:rsidR="008D313C" w:rsidRPr="00D11B4D" w:rsidRDefault="008D313C" w:rsidP="008D313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Music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970E4E" w:rsidP="0098056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Music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970E4E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Music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970E4E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Music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970E4E" w:rsidP="007F3739">
            <w:pPr>
              <w:jc w:val="center"/>
              <w:rPr>
                <w:rFonts w:ascii="Cambria" w:hAnsi="Cambria"/>
              </w:rPr>
            </w:pPr>
          </w:p>
        </w:tc>
      </w:tr>
      <w:tr w:rsidR="00970E4E" w:rsidTr="00AA43B4">
        <w:trPr>
          <w:trHeight w:val="390"/>
        </w:trPr>
        <w:tc>
          <w:tcPr>
            <w:tcW w:w="15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E4E" w:rsidRPr="00191EE3" w:rsidRDefault="00970E4E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nil"/>
              <w:left w:val="single" w:sz="12" w:space="0" w:color="auto"/>
              <w:bottom w:val="nil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Movement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Default="00970E4E" w:rsidP="007F3739">
            <w:pPr>
              <w:jc w:val="center"/>
              <w:rPr>
                <w:rFonts w:ascii="Cambria" w:hAnsi="Cambria"/>
              </w:rPr>
            </w:pPr>
          </w:p>
          <w:p w:rsidR="008D313C" w:rsidRPr="00D11B4D" w:rsidRDefault="008D313C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Movement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970E4E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Movement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970E4E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Movement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970E4E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Movement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970E4E" w:rsidP="00DB582B">
            <w:pPr>
              <w:jc w:val="center"/>
              <w:rPr>
                <w:rFonts w:ascii="Cambria" w:hAnsi="Cambria"/>
              </w:rPr>
            </w:pPr>
          </w:p>
        </w:tc>
      </w:tr>
      <w:tr w:rsidR="00970E4E" w:rsidTr="00AA43B4">
        <w:trPr>
          <w:trHeight w:val="160"/>
        </w:trPr>
        <w:tc>
          <w:tcPr>
            <w:tcW w:w="15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E4E" w:rsidRPr="00191EE3" w:rsidRDefault="00970E4E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nil"/>
              <w:left w:val="single" w:sz="12" w:space="0" w:color="auto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Discussion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8D313C" w:rsidRDefault="008D313C" w:rsidP="008D313C">
            <w:pPr>
              <w:jc w:val="center"/>
              <w:rPr>
                <w:rFonts w:ascii="Cambria" w:hAnsi="Cambria"/>
              </w:rPr>
            </w:pPr>
          </w:p>
          <w:p w:rsidR="008D313C" w:rsidRDefault="008D313C" w:rsidP="008D313C">
            <w:pPr>
              <w:jc w:val="center"/>
              <w:rPr>
                <w:rFonts w:ascii="Cambria" w:hAnsi="Cambria"/>
              </w:rPr>
            </w:pPr>
          </w:p>
          <w:p w:rsidR="00970E4E" w:rsidRPr="00D11B4D" w:rsidRDefault="00970E4E" w:rsidP="008D313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single" w:sz="4" w:space="0" w:color="auto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Discussion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970E4E" w:rsidP="00BE40D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single" w:sz="4" w:space="0" w:color="auto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Discussion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970E4E" w:rsidP="00BE40D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single" w:sz="4" w:space="0" w:color="auto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Discussion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970E4E" w:rsidP="00BE40D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single" w:sz="4" w:space="0" w:color="auto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Discussion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970E4E" w:rsidP="00BE40DA">
            <w:pPr>
              <w:jc w:val="center"/>
              <w:rPr>
                <w:rFonts w:ascii="Cambria" w:hAnsi="Cambria"/>
              </w:rPr>
            </w:pPr>
          </w:p>
        </w:tc>
      </w:tr>
      <w:tr w:rsidR="0024294C" w:rsidTr="00AA43B4">
        <w:trPr>
          <w:trHeight w:val="261"/>
        </w:trPr>
        <w:tc>
          <w:tcPr>
            <w:tcW w:w="1588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294C" w:rsidRPr="00191EE3" w:rsidRDefault="0024294C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>
              <w:rPr>
                <w:rFonts w:ascii="Bernard MT Condensed" w:hAnsi="Bernard MT Condensed"/>
                <w:sz w:val="28"/>
                <w:szCs w:val="28"/>
              </w:rPr>
              <w:t>Math/</w:t>
            </w:r>
            <w:r w:rsidRPr="00191EE3">
              <w:rPr>
                <w:rFonts w:ascii="Bernard MT Condensed" w:hAnsi="Bernard MT Condensed"/>
                <w:sz w:val="28"/>
                <w:szCs w:val="28"/>
              </w:rPr>
              <w:t>Science</w:t>
            </w:r>
          </w:p>
        </w:tc>
        <w:tc>
          <w:tcPr>
            <w:tcW w:w="1956" w:type="dxa"/>
            <w:tcBorders>
              <w:left w:val="single" w:sz="12" w:space="0" w:color="auto"/>
              <w:bottom w:val="single" w:sz="4" w:space="0" w:color="FFFFFF" w:themeColor="background1"/>
            </w:tcBorders>
            <w:tcMar>
              <w:top w:w="29" w:type="dxa"/>
              <w:bottom w:w="29" w:type="dxa"/>
            </w:tcMar>
          </w:tcPr>
          <w:p w:rsidR="0024294C" w:rsidRPr="00D11B4D" w:rsidRDefault="0024294C" w:rsidP="008D313C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Number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24294C" w:rsidRPr="00D11B4D" w:rsidRDefault="0024294C" w:rsidP="008D313C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Number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24294C" w:rsidRPr="00D11B4D" w:rsidRDefault="0024294C" w:rsidP="008D313C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Number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24294C" w:rsidRPr="0024294C" w:rsidRDefault="0024294C" w:rsidP="008D313C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Number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24294C" w:rsidRPr="00D11B4D" w:rsidRDefault="0024294C" w:rsidP="008D313C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Number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</w:tc>
      </w:tr>
      <w:tr w:rsidR="0024294C" w:rsidTr="00AA43B4">
        <w:trPr>
          <w:trHeight w:val="502"/>
        </w:trPr>
        <w:tc>
          <w:tcPr>
            <w:tcW w:w="15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294C" w:rsidRDefault="0024294C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single" w:sz="4" w:space="0" w:color="FFFFFF" w:themeColor="background1"/>
              <w:left w:val="single" w:sz="12" w:space="0" w:color="auto"/>
            </w:tcBorders>
            <w:tcMar>
              <w:top w:w="29" w:type="dxa"/>
            </w:tcMar>
          </w:tcPr>
          <w:p w:rsidR="0024294C" w:rsidRPr="00D11B4D" w:rsidRDefault="003E4F14" w:rsidP="0024294C">
            <w:pPr>
              <w:rPr>
                <w:rFonts w:ascii="Cambria" w:hAnsi="Cambria"/>
                <w:b/>
                <w:u w:val="single"/>
              </w:rPr>
            </w:pPr>
            <w:r>
              <w:rPr>
                <w:rFonts w:ascii="Cambria" w:hAnsi="Cambria"/>
                <w:b/>
                <w:u w:val="single"/>
              </w:rPr>
              <w:t>Math/Science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24294C" w:rsidRDefault="0024294C" w:rsidP="00AA5A4B">
            <w:pPr>
              <w:jc w:val="center"/>
              <w:rPr>
                <w:rFonts w:ascii="Cambria" w:hAnsi="Cambria"/>
              </w:rPr>
            </w:pPr>
          </w:p>
          <w:p w:rsidR="008D313C" w:rsidRDefault="008D313C" w:rsidP="00AA5A4B">
            <w:pPr>
              <w:jc w:val="center"/>
              <w:rPr>
                <w:rFonts w:ascii="Cambria" w:hAnsi="Cambria"/>
              </w:rPr>
            </w:pPr>
          </w:p>
          <w:p w:rsidR="008D313C" w:rsidRPr="00D11B4D" w:rsidRDefault="008D313C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</w:p>
        </w:tc>
        <w:tc>
          <w:tcPr>
            <w:tcW w:w="1957" w:type="dxa"/>
            <w:tcBorders>
              <w:top w:val="nil"/>
            </w:tcBorders>
          </w:tcPr>
          <w:p w:rsidR="0024294C" w:rsidRPr="00D11B4D" w:rsidRDefault="003E4F14" w:rsidP="0024294C">
            <w:pPr>
              <w:rPr>
                <w:rFonts w:ascii="Cambria" w:hAnsi="Cambria"/>
                <w:b/>
                <w:u w:val="single"/>
              </w:rPr>
            </w:pPr>
            <w:r w:rsidRPr="003E4F14">
              <w:rPr>
                <w:rFonts w:ascii="Cambria" w:hAnsi="Cambria"/>
                <w:b/>
                <w:u w:val="single"/>
              </w:rPr>
              <w:t>Math/Science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24294C" w:rsidRPr="00D11B4D" w:rsidRDefault="0024294C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</w:p>
        </w:tc>
        <w:tc>
          <w:tcPr>
            <w:tcW w:w="1957" w:type="dxa"/>
            <w:tcBorders>
              <w:top w:val="nil"/>
            </w:tcBorders>
          </w:tcPr>
          <w:p w:rsidR="0024294C" w:rsidRPr="00D11B4D" w:rsidRDefault="003E4F14" w:rsidP="0024294C">
            <w:pPr>
              <w:rPr>
                <w:rFonts w:ascii="Cambria" w:hAnsi="Cambria"/>
                <w:b/>
                <w:u w:val="single"/>
              </w:rPr>
            </w:pPr>
            <w:r w:rsidRPr="003E4F14">
              <w:rPr>
                <w:rFonts w:ascii="Cambria" w:hAnsi="Cambria"/>
                <w:b/>
                <w:u w:val="single"/>
              </w:rPr>
              <w:t>Math/Science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24294C" w:rsidRPr="00D11B4D" w:rsidRDefault="0024294C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</w:p>
        </w:tc>
        <w:tc>
          <w:tcPr>
            <w:tcW w:w="1957" w:type="dxa"/>
            <w:tcBorders>
              <w:top w:val="nil"/>
            </w:tcBorders>
          </w:tcPr>
          <w:p w:rsidR="0024294C" w:rsidRPr="00D11B4D" w:rsidRDefault="003E4F14" w:rsidP="0024294C">
            <w:pPr>
              <w:rPr>
                <w:rFonts w:ascii="Cambria" w:hAnsi="Cambria"/>
                <w:b/>
                <w:u w:val="single"/>
              </w:rPr>
            </w:pPr>
            <w:r w:rsidRPr="003E4F14">
              <w:rPr>
                <w:rFonts w:ascii="Cambria" w:hAnsi="Cambria"/>
                <w:b/>
                <w:u w:val="single"/>
              </w:rPr>
              <w:t>Math/Science</w:t>
            </w:r>
            <w:r w:rsidR="00851A43">
              <w:rPr>
                <w:rFonts w:ascii="Cambria" w:hAnsi="Cambria"/>
                <w:b/>
                <w:u w:val="single"/>
              </w:rPr>
              <w:t xml:space="preserve">: </w:t>
            </w:r>
          </w:p>
          <w:p w:rsidR="0024294C" w:rsidRPr="00D11B4D" w:rsidRDefault="0024294C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</w:p>
        </w:tc>
        <w:tc>
          <w:tcPr>
            <w:tcW w:w="1957" w:type="dxa"/>
            <w:tcBorders>
              <w:top w:val="nil"/>
              <w:right w:val="single" w:sz="12" w:space="0" w:color="auto"/>
            </w:tcBorders>
          </w:tcPr>
          <w:p w:rsidR="0024294C" w:rsidRPr="00D11B4D" w:rsidRDefault="003E4F14" w:rsidP="0024294C">
            <w:pPr>
              <w:rPr>
                <w:rFonts w:ascii="Cambria" w:hAnsi="Cambria"/>
              </w:rPr>
            </w:pPr>
            <w:r w:rsidRPr="003E4F14">
              <w:rPr>
                <w:rFonts w:ascii="Cambria" w:hAnsi="Cambria"/>
                <w:b/>
                <w:u w:val="single"/>
              </w:rPr>
              <w:t>Math/Science</w:t>
            </w:r>
            <w:r w:rsidR="00851A43">
              <w:rPr>
                <w:rFonts w:ascii="Cambria" w:hAnsi="Cambria"/>
              </w:rPr>
              <w:t xml:space="preserve">: </w:t>
            </w:r>
          </w:p>
          <w:p w:rsidR="0024294C" w:rsidRPr="00D11B4D" w:rsidRDefault="0024294C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</w:p>
        </w:tc>
      </w:tr>
      <w:tr w:rsidR="007F3739" w:rsidTr="00AA43B4">
        <w:trPr>
          <w:trHeight w:val="378"/>
        </w:trPr>
        <w:tc>
          <w:tcPr>
            <w:tcW w:w="158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F3739" w:rsidRDefault="007F3739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Rug</w:t>
            </w:r>
          </w:p>
          <w:p w:rsidR="007F3739" w:rsidRPr="00191EE3" w:rsidRDefault="007F3739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Centers</w:t>
            </w:r>
          </w:p>
        </w:tc>
        <w:tc>
          <w:tcPr>
            <w:tcW w:w="1956" w:type="dxa"/>
            <w:tcBorders>
              <w:left w:val="single" w:sz="12" w:space="0" w:color="auto"/>
            </w:tcBorders>
            <w:tcMar>
              <w:top w:w="29" w:type="dxa"/>
            </w:tcMar>
            <w:vAlign w:val="center"/>
          </w:tcPr>
          <w:p w:rsidR="007F3739" w:rsidRDefault="007F3739" w:rsidP="007F3739">
            <w:pPr>
              <w:jc w:val="center"/>
              <w:rPr>
                <w:rFonts w:ascii="Cambria" w:hAnsi="Cambria"/>
              </w:rPr>
            </w:pPr>
          </w:p>
          <w:p w:rsidR="008D313C" w:rsidRDefault="008D313C" w:rsidP="007F3739">
            <w:pPr>
              <w:jc w:val="center"/>
              <w:rPr>
                <w:rFonts w:ascii="Cambria" w:hAnsi="Cambria"/>
              </w:rPr>
            </w:pPr>
          </w:p>
          <w:p w:rsidR="008D313C" w:rsidRPr="00D11B4D" w:rsidRDefault="008D313C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vAlign w:val="center"/>
          </w:tcPr>
          <w:p w:rsidR="00822029" w:rsidRPr="00D11B4D" w:rsidRDefault="00822029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vAlign w:val="center"/>
          </w:tcPr>
          <w:p w:rsidR="00822029" w:rsidRPr="00D11B4D" w:rsidRDefault="00822029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vAlign w:val="center"/>
          </w:tcPr>
          <w:p w:rsidR="00822029" w:rsidRPr="00D11B4D" w:rsidRDefault="00822029" w:rsidP="008D313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right w:val="single" w:sz="12" w:space="0" w:color="auto"/>
            </w:tcBorders>
            <w:vAlign w:val="center"/>
          </w:tcPr>
          <w:p w:rsidR="00822029" w:rsidRPr="00D11B4D" w:rsidRDefault="00822029" w:rsidP="007F3739">
            <w:pPr>
              <w:jc w:val="center"/>
              <w:rPr>
                <w:rFonts w:ascii="Cambria" w:hAnsi="Cambria"/>
              </w:rPr>
            </w:pPr>
          </w:p>
        </w:tc>
      </w:tr>
      <w:tr w:rsidR="007F3739" w:rsidTr="00AA43B4">
        <w:trPr>
          <w:trHeight w:val="605"/>
        </w:trPr>
        <w:tc>
          <w:tcPr>
            <w:tcW w:w="158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F3739" w:rsidRDefault="007F3739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>
              <w:rPr>
                <w:rFonts w:ascii="Bernard MT Condensed" w:hAnsi="Bernard MT Condensed"/>
                <w:sz w:val="28"/>
                <w:szCs w:val="28"/>
              </w:rPr>
              <w:t>Table</w:t>
            </w:r>
          </w:p>
          <w:p w:rsidR="007F3739" w:rsidRPr="00191EE3" w:rsidRDefault="007F3739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Centers</w:t>
            </w:r>
          </w:p>
        </w:tc>
        <w:tc>
          <w:tcPr>
            <w:tcW w:w="1956" w:type="dxa"/>
            <w:tcBorders>
              <w:left w:val="single" w:sz="12" w:space="0" w:color="auto"/>
            </w:tcBorders>
            <w:vAlign w:val="center"/>
          </w:tcPr>
          <w:p w:rsidR="008470AC" w:rsidRDefault="008470AC" w:rsidP="008107BC">
            <w:pPr>
              <w:jc w:val="center"/>
              <w:rPr>
                <w:rFonts w:ascii="Cambria" w:hAnsi="Cambria"/>
              </w:rPr>
            </w:pPr>
          </w:p>
          <w:p w:rsidR="008D313C" w:rsidRDefault="008D313C" w:rsidP="008107BC">
            <w:pPr>
              <w:jc w:val="center"/>
              <w:rPr>
                <w:rFonts w:ascii="Cambria" w:hAnsi="Cambria"/>
              </w:rPr>
            </w:pPr>
          </w:p>
          <w:p w:rsidR="008D313C" w:rsidRPr="00D11B4D" w:rsidRDefault="008D313C" w:rsidP="008107B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vAlign w:val="center"/>
          </w:tcPr>
          <w:p w:rsidR="008107BC" w:rsidRPr="00D11B4D" w:rsidRDefault="008107BC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vAlign w:val="center"/>
          </w:tcPr>
          <w:p w:rsidR="008107BC" w:rsidRPr="00D11B4D" w:rsidRDefault="008107BC" w:rsidP="008107B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vAlign w:val="center"/>
          </w:tcPr>
          <w:p w:rsidR="007F3739" w:rsidRPr="00D11B4D" w:rsidRDefault="007F3739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right w:val="single" w:sz="12" w:space="0" w:color="auto"/>
            </w:tcBorders>
            <w:vAlign w:val="center"/>
          </w:tcPr>
          <w:p w:rsidR="007F3739" w:rsidRPr="00D11B4D" w:rsidRDefault="007F3739" w:rsidP="007F3739">
            <w:pPr>
              <w:jc w:val="center"/>
              <w:rPr>
                <w:rFonts w:ascii="Cambria" w:hAnsi="Cambria"/>
              </w:rPr>
            </w:pPr>
          </w:p>
        </w:tc>
      </w:tr>
      <w:tr w:rsidR="001C469A" w:rsidTr="00AA43B4">
        <w:trPr>
          <w:trHeight w:val="365"/>
        </w:trPr>
        <w:tc>
          <w:tcPr>
            <w:tcW w:w="158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C469A" w:rsidRPr="00191EE3" w:rsidRDefault="001C469A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Art</w:t>
            </w:r>
          </w:p>
        </w:tc>
        <w:tc>
          <w:tcPr>
            <w:tcW w:w="195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D46C96" w:rsidRDefault="00D46C96" w:rsidP="007F3739">
            <w:pPr>
              <w:jc w:val="center"/>
              <w:rPr>
                <w:rFonts w:ascii="Cambria" w:hAnsi="Cambria"/>
              </w:rPr>
            </w:pPr>
          </w:p>
          <w:p w:rsidR="008D313C" w:rsidRPr="00D11B4D" w:rsidRDefault="008D313C" w:rsidP="008D313C">
            <w:pPr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bottom w:val="single" w:sz="4" w:space="0" w:color="auto"/>
            </w:tcBorders>
            <w:vAlign w:val="center"/>
          </w:tcPr>
          <w:p w:rsidR="001C469A" w:rsidRPr="00D11B4D" w:rsidRDefault="001C469A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bottom w:val="single" w:sz="4" w:space="0" w:color="auto"/>
            </w:tcBorders>
            <w:vAlign w:val="center"/>
          </w:tcPr>
          <w:p w:rsidR="008D313C" w:rsidRPr="00D11B4D" w:rsidRDefault="008D313C" w:rsidP="008D313C">
            <w:pPr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bottom w:val="single" w:sz="4" w:space="0" w:color="auto"/>
            </w:tcBorders>
            <w:vAlign w:val="center"/>
          </w:tcPr>
          <w:p w:rsidR="001C469A" w:rsidRPr="00D11B4D" w:rsidRDefault="001C469A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1C469A" w:rsidRPr="00D11B4D" w:rsidRDefault="001C469A" w:rsidP="007F3739">
            <w:pPr>
              <w:jc w:val="center"/>
              <w:rPr>
                <w:rFonts w:ascii="Cambria" w:hAnsi="Cambria"/>
              </w:rPr>
            </w:pPr>
          </w:p>
        </w:tc>
      </w:tr>
      <w:tr w:rsidR="002E1407" w:rsidTr="00AA43B4">
        <w:trPr>
          <w:trHeight w:val="365"/>
        </w:trPr>
        <w:tc>
          <w:tcPr>
            <w:tcW w:w="15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1407" w:rsidRPr="00191EE3" w:rsidRDefault="002E1407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Bible</w:t>
            </w:r>
          </w:p>
        </w:tc>
        <w:tc>
          <w:tcPr>
            <w:tcW w:w="195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46C96" w:rsidRDefault="00D46C96" w:rsidP="00B7799A">
            <w:pPr>
              <w:jc w:val="center"/>
              <w:rPr>
                <w:rFonts w:ascii="Cambria" w:hAnsi="Cambria"/>
              </w:rPr>
            </w:pPr>
          </w:p>
          <w:p w:rsidR="008D313C" w:rsidRDefault="008D313C" w:rsidP="00B7799A">
            <w:pPr>
              <w:jc w:val="center"/>
              <w:rPr>
                <w:rFonts w:ascii="Cambria" w:hAnsi="Cambria"/>
              </w:rPr>
            </w:pPr>
          </w:p>
          <w:p w:rsidR="008D313C" w:rsidRPr="00D11B4D" w:rsidRDefault="008D313C" w:rsidP="00B7799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bottom w:val="single" w:sz="12" w:space="0" w:color="auto"/>
            </w:tcBorders>
            <w:vAlign w:val="center"/>
          </w:tcPr>
          <w:p w:rsidR="00EE4570" w:rsidRPr="00D11B4D" w:rsidRDefault="00EE4570" w:rsidP="00EE45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bottom w:val="single" w:sz="12" w:space="0" w:color="auto"/>
            </w:tcBorders>
            <w:vAlign w:val="center"/>
          </w:tcPr>
          <w:p w:rsidR="002E1407" w:rsidRPr="00D11B4D" w:rsidRDefault="002E1407" w:rsidP="00D11B4D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bottom w:val="single" w:sz="12" w:space="0" w:color="auto"/>
            </w:tcBorders>
            <w:vAlign w:val="center"/>
          </w:tcPr>
          <w:p w:rsidR="002E1407" w:rsidRPr="00B7799A" w:rsidRDefault="002E1407" w:rsidP="002B79AC">
            <w:pPr>
              <w:tabs>
                <w:tab w:val="right" w:pos="11070"/>
              </w:tabs>
              <w:ind w:firstLine="72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19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E4570" w:rsidRPr="00D11B4D" w:rsidRDefault="00EE4570" w:rsidP="00EE4570">
            <w:pPr>
              <w:jc w:val="center"/>
              <w:rPr>
                <w:rFonts w:ascii="Cambria" w:hAnsi="Cambria"/>
              </w:rPr>
            </w:pPr>
          </w:p>
        </w:tc>
      </w:tr>
    </w:tbl>
    <w:p w:rsidR="00511799" w:rsidRPr="00B01255" w:rsidRDefault="00C330D1" w:rsidP="00C330D1">
      <w:pPr>
        <w:spacing w:after="0"/>
        <w:rPr>
          <w:rFonts w:ascii="Baskerville Old Face" w:hAnsi="Baskerville Old Face"/>
          <w:sz w:val="36"/>
          <w:szCs w:val="36"/>
        </w:rPr>
      </w:pPr>
      <w:r w:rsidRPr="00191EE3">
        <w:rPr>
          <w:rFonts w:ascii="Baskerville Old Face" w:hAnsi="Baskerville Old Face"/>
          <w:b/>
          <w:sz w:val="36"/>
          <w:szCs w:val="36"/>
        </w:rPr>
        <w:t>Bible Ve</w:t>
      </w:r>
      <w:r w:rsidRPr="000D18A4">
        <w:rPr>
          <w:rFonts w:ascii="Baskerville Old Face" w:hAnsi="Baskerville Old Face"/>
          <w:b/>
          <w:sz w:val="36"/>
          <w:szCs w:val="36"/>
        </w:rPr>
        <w:t>rse</w:t>
      </w:r>
      <w:r w:rsidR="00851A43">
        <w:rPr>
          <w:rFonts w:ascii="Baskerville Old Face" w:hAnsi="Baskerville Old Face"/>
          <w:b/>
          <w:sz w:val="36"/>
          <w:szCs w:val="36"/>
        </w:rPr>
        <w:t xml:space="preserve">: </w:t>
      </w:r>
    </w:p>
    <w:p w:rsidR="00FF2B12" w:rsidRDefault="00511799" w:rsidP="00511799">
      <w:pPr>
        <w:tabs>
          <w:tab w:val="right" w:pos="11070"/>
        </w:tabs>
        <w:spacing w:after="0"/>
        <w:ind w:firstLine="720"/>
        <w:rPr>
          <w:rFonts w:ascii="Baskerville Old Face" w:hAnsi="Baskerville Old Face"/>
          <w:sz w:val="36"/>
          <w:szCs w:val="36"/>
        </w:rPr>
      </w:pPr>
      <w:r w:rsidRPr="003C4099">
        <w:rPr>
          <w:rFonts w:ascii="Lucida Bright" w:hAnsi="Lucida Bright"/>
          <w:b/>
          <w:sz w:val="32"/>
          <w:szCs w:val="32"/>
        </w:rPr>
        <w:t>Spiritual Theme</w:t>
      </w:r>
      <w:r w:rsidR="00851A43">
        <w:rPr>
          <w:rFonts w:ascii="Lucida Bright" w:hAnsi="Lucida Bright"/>
          <w:b/>
          <w:sz w:val="32"/>
          <w:szCs w:val="32"/>
        </w:rPr>
        <w:t xml:space="preserve">: </w:t>
      </w:r>
      <w:r w:rsidR="000C37CA" w:rsidRPr="00E865B4">
        <w:rPr>
          <w:rFonts w:ascii="Lucida Bright" w:hAnsi="Lucida Bright"/>
          <w:i/>
          <w:sz w:val="36"/>
          <w:szCs w:val="36"/>
        </w:rPr>
        <w:fldChar w:fldCharType="begin"/>
      </w:r>
      <w:r w:rsidR="006E7F04" w:rsidRPr="00E865B4">
        <w:rPr>
          <w:rFonts w:ascii="Lucida Bright" w:hAnsi="Lucida Bright"/>
          <w:i/>
          <w:sz w:val="36"/>
          <w:szCs w:val="36"/>
        </w:rPr>
        <w:instrText>SpiritualTheme</w:instrText>
      </w:r>
      <w:r w:rsidR="00A80FAA" w:rsidRPr="00E865B4">
        <w:rPr>
          <w:rFonts w:ascii="Lucida Bright" w:hAnsi="Lucida Bright"/>
          <w:i/>
          <w:sz w:val="36"/>
          <w:szCs w:val="36"/>
        </w:rPr>
        <w:instrText xml:space="preserve">\*charformat </w:instrText>
      </w:r>
      <w:r w:rsidR="000C37CA" w:rsidRPr="00E865B4">
        <w:rPr>
          <w:rFonts w:ascii="Lucida Bright" w:hAnsi="Lucida Bright"/>
          <w:i/>
          <w:sz w:val="36"/>
          <w:szCs w:val="36"/>
        </w:rPr>
        <w:fldChar w:fldCharType="separate"/>
      </w:r>
      <w:r w:rsidR="0024294C" w:rsidRPr="0024294C">
        <w:rPr>
          <w:rFonts w:ascii="Lucida Bright" w:hAnsi="Lucida Bright"/>
          <w:i/>
          <w:sz w:val="36"/>
          <w:szCs w:val="36"/>
        </w:rPr>
        <w:t>Jesus loves you</w:t>
      </w:r>
      <w:r w:rsidR="000C37CA" w:rsidRPr="00E865B4">
        <w:rPr>
          <w:rFonts w:ascii="Lucida Bright" w:hAnsi="Lucida Bright"/>
          <w:i/>
          <w:sz w:val="36"/>
          <w:szCs w:val="36"/>
        </w:rPr>
        <w:fldChar w:fldCharType="end"/>
      </w:r>
      <w:r w:rsidR="00C330D1">
        <w:rPr>
          <w:rFonts w:ascii="Baskerville Old Face" w:hAnsi="Baskerville Old Face"/>
          <w:sz w:val="36"/>
          <w:szCs w:val="36"/>
        </w:rPr>
        <w:tab/>
      </w:r>
      <w:r>
        <w:rPr>
          <w:rFonts w:ascii="Baskerville Old Face" w:hAnsi="Baskerville Old Face"/>
          <w:sz w:val="36"/>
          <w:szCs w:val="36"/>
        </w:rPr>
        <w:t xml:space="preserve">Room </w:t>
      </w:r>
      <w:r w:rsidR="00C8193E">
        <w:rPr>
          <w:rFonts w:ascii="Baskerville Old Face" w:hAnsi="Baskerville Old Face"/>
          <w:sz w:val="36"/>
          <w:szCs w:val="36"/>
        </w:rPr>
        <w:t>103</w:t>
      </w:r>
    </w:p>
    <w:sectPr w:rsidR="00FF2B12" w:rsidSect="00511799">
      <w:pgSz w:w="12240" w:h="15840"/>
      <w:pgMar w:top="576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5A4B" w:rsidRDefault="00AA5A4B" w:rsidP="00F2368B">
      <w:pPr>
        <w:spacing w:after="0" w:line="240" w:lineRule="auto"/>
      </w:pPr>
      <w:r>
        <w:separator/>
      </w:r>
    </w:p>
  </w:endnote>
  <w:endnote w:type="continuationSeparator" w:id="1">
    <w:p w:rsidR="00AA5A4B" w:rsidRDefault="00AA5A4B" w:rsidP="00F23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5A4B" w:rsidRDefault="00AA5A4B" w:rsidP="00F2368B">
      <w:pPr>
        <w:spacing w:after="0" w:line="240" w:lineRule="auto"/>
      </w:pPr>
      <w:r>
        <w:separator/>
      </w:r>
    </w:p>
  </w:footnote>
  <w:footnote w:type="continuationSeparator" w:id="1">
    <w:p w:rsidR="00AA5A4B" w:rsidRDefault="00AA5A4B" w:rsidP="00F236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92161"/>
  </w:hdrShapeDefaults>
  <w:footnotePr>
    <w:footnote w:id="0"/>
    <w:footnote w:id="1"/>
  </w:footnotePr>
  <w:endnotePr>
    <w:endnote w:id="0"/>
    <w:endnote w:id="1"/>
  </w:endnotePr>
  <w:compat/>
  <w:rsids>
    <w:rsidRoot w:val="005007FA"/>
    <w:rsid w:val="00006E48"/>
    <w:rsid w:val="000A5FB4"/>
    <w:rsid w:val="000B73C4"/>
    <w:rsid w:val="000B7520"/>
    <w:rsid w:val="000C37CA"/>
    <w:rsid w:val="000D18A4"/>
    <w:rsid w:val="000E1A5E"/>
    <w:rsid w:val="000E3CEB"/>
    <w:rsid w:val="001624F7"/>
    <w:rsid w:val="00191EE3"/>
    <w:rsid w:val="001A0965"/>
    <w:rsid w:val="001C155C"/>
    <w:rsid w:val="001C469A"/>
    <w:rsid w:val="001D168D"/>
    <w:rsid w:val="001F564E"/>
    <w:rsid w:val="0021261C"/>
    <w:rsid w:val="002377D6"/>
    <w:rsid w:val="00237D14"/>
    <w:rsid w:val="0024294C"/>
    <w:rsid w:val="002507B0"/>
    <w:rsid w:val="00255924"/>
    <w:rsid w:val="00296497"/>
    <w:rsid w:val="002B79AC"/>
    <w:rsid w:val="002E1407"/>
    <w:rsid w:val="002F603E"/>
    <w:rsid w:val="00314336"/>
    <w:rsid w:val="00321193"/>
    <w:rsid w:val="00321346"/>
    <w:rsid w:val="00361107"/>
    <w:rsid w:val="0037029A"/>
    <w:rsid w:val="0039415F"/>
    <w:rsid w:val="003C4099"/>
    <w:rsid w:val="003C7762"/>
    <w:rsid w:val="003D06D1"/>
    <w:rsid w:val="003E4F14"/>
    <w:rsid w:val="004047A2"/>
    <w:rsid w:val="0042189B"/>
    <w:rsid w:val="00456680"/>
    <w:rsid w:val="00467563"/>
    <w:rsid w:val="004836E8"/>
    <w:rsid w:val="0048544D"/>
    <w:rsid w:val="004A17F1"/>
    <w:rsid w:val="005007FA"/>
    <w:rsid w:val="0051021F"/>
    <w:rsid w:val="00511799"/>
    <w:rsid w:val="00523B13"/>
    <w:rsid w:val="005313AE"/>
    <w:rsid w:val="005A768A"/>
    <w:rsid w:val="005C73DD"/>
    <w:rsid w:val="00614597"/>
    <w:rsid w:val="00624D95"/>
    <w:rsid w:val="00627712"/>
    <w:rsid w:val="00637A5D"/>
    <w:rsid w:val="00656E4A"/>
    <w:rsid w:val="00665C0E"/>
    <w:rsid w:val="00686371"/>
    <w:rsid w:val="006E5E2E"/>
    <w:rsid w:val="006E7F04"/>
    <w:rsid w:val="006F3C3B"/>
    <w:rsid w:val="007103F6"/>
    <w:rsid w:val="00710E7F"/>
    <w:rsid w:val="0074068D"/>
    <w:rsid w:val="007A768E"/>
    <w:rsid w:val="007B7F1F"/>
    <w:rsid w:val="007D009A"/>
    <w:rsid w:val="007E3E6B"/>
    <w:rsid w:val="007F3739"/>
    <w:rsid w:val="008107BC"/>
    <w:rsid w:val="0081534D"/>
    <w:rsid w:val="00822029"/>
    <w:rsid w:val="008470AC"/>
    <w:rsid w:val="00851A43"/>
    <w:rsid w:val="0085572E"/>
    <w:rsid w:val="008D313C"/>
    <w:rsid w:val="008D354D"/>
    <w:rsid w:val="008D7514"/>
    <w:rsid w:val="00902110"/>
    <w:rsid w:val="00937562"/>
    <w:rsid w:val="00945281"/>
    <w:rsid w:val="00970E4E"/>
    <w:rsid w:val="00980565"/>
    <w:rsid w:val="0099055C"/>
    <w:rsid w:val="009947EA"/>
    <w:rsid w:val="009D0AD5"/>
    <w:rsid w:val="00A44CE4"/>
    <w:rsid w:val="00A7484F"/>
    <w:rsid w:val="00A80FAA"/>
    <w:rsid w:val="00A8799C"/>
    <w:rsid w:val="00AA43B4"/>
    <w:rsid w:val="00AA551A"/>
    <w:rsid w:val="00AA5A4B"/>
    <w:rsid w:val="00AC5253"/>
    <w:rsid w:val="00AD0780"/>
    <w:rsid w:val="00AD5C19"/>
    <w:rsid w:val="00B01255"/>
    <w:rsid w:val="00B320A4"/>
    <w:rsid w:val="00B67D75"/>
    <w:rsid w:val="00B75E95"/>
    <w:rsid w:val="00B7799A"/>
    <w:rsid w:val="00B80783"/>
    <w:rsid w:val="00BA6F99"/>
    <w:rsid w:val="00BD2FC4"/>
    <w:rsid w:val="00BE40DA"/>
    <w:rsid w:val="00C07EAB"/>
    <w:rsid w:val="00C3173D"/>
    <w:rsid w:val="00C330D1"/>
    <w:rsid w:val="00C61194"/>
    <w:rsid w:val="00C66A2A"/>
    <w:rsid w:val="00C72A08"/>
    <w:rsid w:val="00C8193E"/>
    <w:rsid w:val="00C828E9"/>
    <w:rsid w:val="00C977A5"/>
    <w:rsid w:val="00CA56DA"/>
    <w:rsid w:val="00CB2EB3"/>
    <w:rsid w:val="00CD4F02"/>
    <w:rsid w:val="00CE68AF"/>
    <w:rsid w:val="00CE7BC6"/>
    <w:rsid w:val="00CF7DF9"/>
    <w:rsid w:val="00D03D87"/>
    <w:rsid w:val="00D11B4D"/>
    <w:rsid w:val="00D46C96"/>
    <w:rsid w:val="00DB582B"/>
    <w:rsid w:val="00DD1A16"/>
    <w:rsid w:val="00DE032F"/>
    <w:rsid w:val="00DE53C2"/>
    <w:rsid w:val="00E439F3"/>
    <w:rsid w:val="00E43A4C"/>
    <w:rsid w:val="00E54B7B"/>
    <w:rsid w:val="00E56C77"/>
    <w:rsid w:val="00E73A62"/>
    <w:rsid w:val="00E865B4"/>
    <w:rsid w:val="00ED2F7B"/>
    <w:rsid w:val="00EE4570"/>
    <w:rsid w:val="00EE5F6F"/>
    <w:rsid w:val="00EF1B34"/>
    <w:rsid w:val="00F04FC5"/>
    <w:rsid w:val="00F2368B"/>
    <w:rsid w:val="00F311DC"/>
    <w:rsid w:val="00F4286D"/>
    <w:rsid w:val="00F60541"/>
    <w:rsid w:val="00F95E9A"/>
    <w:rsid w:val="00FA1205"/>
    <w:rsid w:val="00FD5491"/>
    <w:rsid w:val="00FF2B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55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3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68B"/>
  </w:style>
  <w:style w:type="paragraph" w:styleId="Footer">
    <w:name w:val="footer"/>
    <w:basedOn w:val="Normal"/>
    <w:link w:val="FooterChar"/>
    <w:uiPriority w:val="99"/>
    <w:unhideWhenUsed/>
    <w:rsid w:val="00F23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68B"/>
  </w:style>
  <w:style w:type="paragraph" w:styleId="BalloonText">
    <w:name w:val="Balloon Text"/>
    <w:basedOn w:val="Normal"/>
    <w:link w:val="BalloonTextChar"/>
    <w:uiPriority w:val="99"/>
    <w:semiHidden/>
    <w:unhideWhenUsed/>
    <w:rsid w:val="00D46C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C9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F60541"/>
    <w:rPr>
      <w:b/>
      <w:bCs/>
    </w:rPr>
  </w:style>
  <w:style w:type="paragraph" w:styleId="ListParagraph">
    <w:name w:val="List Paragraph"/>
    <w:basedOn w:val="Normal"/>
    <w:uiPriority w:val="34"/>
    <w:qFormat/>
    <w:rsid w:val="00710E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PNCA%20Richard%20Buettner\Scripts\Lesson%20Plans\Test%20Enviroment\101%20Lesson%20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4ECE1-D719-4EB0-A8D2-F2BE1A052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101 Lesson Plan.dotx</Template>
  <TotalTime>5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Buettner</dc:creator>
  <cp:lastModifiedBy>Richard Buettner</cp:lastModifiedBy>
  <cp:revision>6</cp:revision>
  <cp:lastPrinted>2018-02-28T00:03:00Z</cp:lastPrinted>
  <dcterms:created xsi:type="dcterms:W3CDTF">2018-02-27T20:04:00Z</dcterms:created>
  <dcterms:modified xsi:type="dcterms:W3CDTF">2018-02-28T00:03:00Z</dcterms:modified>
</cp:coreProperties>
</file>