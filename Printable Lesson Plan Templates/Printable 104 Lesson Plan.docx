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  <w:r w:rsidR="008D313C">
        <w:rPr>
          <w:rFonts w:ascii="Baskerville Old Face" w:hAnsi="Baskerville Old Face"/>
          <w:sz w:val="36"/>
          <w:szCs w:val="36"/>
        </w:rPr>
        <w:tab/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</w:t>
      </w:r>
      <w:r w:rsidRPr="008D313C">
        <w:rPr>
          <w:rFonts w:ascii="Baskerville Old Face" w:hAnsi="Baskerville Old Face"/>
          <w:sz w:val="36"/>
          <w:szCs w:val="36"/>
        </w:rPr>
        <w:t>Theme</w:t>
      </w:r>
      <w:r w:rsidR="00851A43" w:rsidRPr="008D313C">
        <w:rPr>
          <w:rFonts w:ascii="Baskerville Old Face" w:hAnsi="Baskerville Old Face"/>
          <w:sz w:val="36"/>
          <w:szCs w:val="36"/>
        </w:rPr>
        <w:t xml:space="preserve">: </w:t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  <w:r w:rsidR="008D313C" w:rsidRPr="008D313C">
        <w:rPr>
          <w:rFonts w:ascii="Baskerville Old Face" w:hAnsi="Baskerville Old Face"/>
          <w:b/>
          <w:sz w:val="36"/>
          <w:szCs w:val="36"/>
        </w:rPr>
        <w:tab/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D11B4D" w:rsidRDefault="007E3E6B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D11B4D" w:rsidRDefault="00F2368B" w:rsidP="007F3739">
            <w:pPr>
              <w:jc w:val="center"/>
              <w:rPr>
                <w:rFonts w:ascii="Cambria" w:hAnsi="Cambria"/>
              </w:rPr>
            </w:pPr>
          </w:p>
        </w:tc>
      </w:tr>
      <w:tr w:rsidR="000E1A5E" w:rsidTr="00AA43B4">
        <w:trPr>
          <w:trHeight w:val="65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0E1A5E" w:rsidRPr="00D11B4D" w:rsidRDefault="000E1A5E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Morning Prayer</w:t>
            </w:r>
          </w:p>
          <w:p w:rsidR="007D009A" w:rsidRPr="00D11B4D" w:rsidRDefault="007D009A" w:rsidP="007F3739">
            <w:pPr>
              <w:jc w:val="center"/>
              <w:rPr>
                <w:rFonts w:ascii="Cambria" w:hAnsi="Cambria"/>
                <w:b/>
              </w:rPr>
            </w:pPr>
            <w:r w:rsidRPr="00D11B4D">
              <w:rPr>
                <w:rFonts w:ascii="Cambria" w:hAnsi="Cambria"/>
                <w:b/>
              </w:rPr>
              <w:t>Flag Salutes</w:t>
            </w:r>
          </w:p>
          <w:p w:rsidR="000E1A5E" w:rsidRPr="00D11B4D" w:rsidRDefault="00980565" w:rsidP="0098056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Calendar</w:t>
            </w:r>
          </w:p>
        </w:tc>
      </w:tr>
      <w:tr w:rsidR="000E1A5E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E1A5E" w:rsidRPr="00191EE3" w:rsidRDefault="000E1A5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D46C96" w:rsidRPr="00D11B4D" w:rsidRDefault="000E1A5E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DB582B" w:rsidRPr="00D11B4D" w:rsidRDefault="00DB582B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7F3739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Morning Song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0E1A5E" w:rsidRPr="00D11B4D" w:rsidRDefault="000E1A5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7D009A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Shape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7D009A" w:rsidTr="00AA43B4">
        <w:trPr>
          <w:trHeight w:val="2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009A" w:rsidRPr="00191EE3" w:rsidRDefault="007D00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C72A08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D009A" w:rsidRPr="00D11B4D" w:rsidRDefault="007D009A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Color</w:t>
            </w:r>
            <w:r w:rsidR="00851A43">
              <w:rPr>
                <w:rFonts w:ascii="Cambria" w:hAnsi="Cambria"/>
                <w:b/>
              </w:rPr>
              <w:t xml:space="preserve">: </w:t>
            </w:r>
            <w:r w:rsidR="008D313C">
              <w:rPr>
                <w:rFonts w:ascii="Cambria" w:hAnsi="Cambria"/>
                <w:b/>
              </w:rPr>
              <w:t xml:space="preserve"> </w:t>
            </w: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Default="00D46C96" w:rsidP="00710E7F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D11B4D" w:rsidRDefault="00255924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EF1B34" w:rsidP="008D313C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Letter</w:t>
            </w:r>
            <w:bookmarkStart w:id="0" w:name="_GoBack"/>
            <w:bookmarkEnd w:id="0"/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AA5A4B">
            <w:pPr>
              <w:jc w:val="center"/>
              <w:rPr>
                <w:rFonts w:ascii="Cambria" w:hAnsi="Cambria"/>
              </w:rPr>
            </w:pPr>
          </w:p>
          <w:p w:rsidR="008D313C" w:rsidRPr="00FF2B12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FF2B12" w:rsidRDefault="00970E4E" w:rsidP="00970E4E">
            <w:pPr>
              <w:rPr>
                <w:rFonts w:ascii="Cambria" w:hAnsi="Cambria"/>
              </w:rPr>
            </w:pPr>
            <w:r w:rsidRPr="00FF2B12">
              <w:rPr>
                <w:rFonts w:ascii="Cambria" w:hAnsi="Cambria"/>
                <w:b/>
                <w:u w:val="single"/>
              </w:rPr>
              <w:t>Story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FF2B12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8D313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980565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Music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Movement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D313C">
            <w:pPr>
              <w:jc w:val="center"/>
              <w:rPr>
                <w:rFonts w:ascii="Cambria" w:hAnsi="Cambria"/>
              </w:rPr>
            </w:pPr>
          </w:p>
          <w:p w:rsidR="00970E4E" w:rsidRPr="00D11B4D" w:rsidRDefault="00970E4E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D11B4D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t>Discussion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970E4E" w:rsidRPr="00D11B4D" w:rsidRDefault="00970E4E" w:rsidP="00BE40DA">
            <w:pPr>
              <w:jc w:val="center"/>
              <w:rPr>
                <w:rFonts w:ascii="Cambria" w:hAnsi="Cambria"/>
              </w:rPr>
            </w:pP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24294C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D11B4D" w:rsidRDefault="0024294C" w:rsidP="008D313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  <w:b/>
                <w:u w:val="single"/>
              </w:rPr>
              <w:t>Number</w:t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D11B4D" w:rsidRDefault="00D5760A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MMathSciRadio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Default="0024294C" w:rsidP="00AA5A4B">
            <w:pPr>
              <w:jc w:val="center"/>
              <w:rPr>
                <w:rFonts w:ascii="Cambria" w:hAnsi="Cambria"/>
              </w:rPr>
            </w:pPr>
          </w:p>
          <w:p w:rsidR="008D313C" w:rsidRDefault="008D313C" w:rsidP="00AA5A4B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D5760A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TMathSciRadio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>
              <w:instrText>1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 w:rsidRPr="00D11B4D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D5760A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WMathSciRadio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>
              <w:instrText>1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 w:rsidRPr="00D11B4D">
              <w:rPr>
                <w:rFonts w:ascii="Cambria" w:hAnsi="Cambria"/>
                <w:b/>
                <w:noProof/>
                <w:u w:val="single"/>
              </w:rPr>
              <w:t>Math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D11B4D" w:rsidRDefault="00D5760A" w:rsidP="0024294C">
            <w:pPr>
              <w:rPr>
                <w:rFonts w:ascii="Cambria" w:hAnsi="Cambria"/>
                <w:b/>
                <w:u w:val="single"/>
              </w:rPr>
            </w:pP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ThMathSciRadio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" = "1" "Math" "Science"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851A43">
              <w:rPr>
                <w:rFonts w:ascii="Cambria" w:hAnsi="Cambria"/>
                <w:b/>
                <w:u w:val="single"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D11B4D" w:rsidRDefault="00D5760A" w:rsidP="0024294C">
            <w:pPr>
              <w:rPr>
                <w:rFonts w:ascii="Cambria" w:hAnsi="Cambria"/>
              </w:rPr>
            </w:pPr>
            <w:r w:rsidRPr="00D11B4D">
              <w:rPr>
                <w:rFonts w:ascii="Cambria" w:hAnsi="Cambria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If "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begin"/>
            </w:r>
            <w:r w:rsidR="0024294C" w:rsidRPr="00D11B4D">
              <w:rPr>
                <w:rFonts w:ascii="Cambria" w:hAnsi="Cambria"/>
                <w:b/>
                <w:u w:val="single"/>
              </w:rPr>
              <w:instrText xml:space="preserve"> FMathSciRadio 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separate"/>
            </w:r>
            <w:r w:rsidR="003435D5">
              <w:instrText>2</w:instrText>
            </w:r>
            <w:r w:rsidRPr="00D11B4D">
              <w:rPr>
                <w:rFonts w:ascii="Cambria" w:hAnsi="Cambria"/>
                <w:b/>
                <w:u w:val="single"/>
              </w:rPr>
              <w:fldChar w:fldCharType="end"/>
            </w:r>
            <w:r w:rsidR="0024294C" w:rsidRPr="00D11B4D">
              <w:rPr>
                <w:rFonts w:ascii="Cambria" w:hAnsi="Cambria"/>
                <w:b/>
                <w:u w:val="single"/>
              </w:rPr>
              <w:instrText>" = "1" "Math" "Science"</w:instrText>
            </w:r>
            <w:r w:rsidRPr="00D11B4D">
              <w:rPr>
                <w:rFonts w:ascii="Cambria" w:hAnsi="Cambria"/>
              </w:rPr>
              <w:fldChar w:fldCharType="separate"/>
            </w:r>
            <w:r w:rsidR="003435D5" w:rsidRPr="00D11B4D">
              <w:rPr>
                <w:rFonts w:ascii="Cambria" w:hAnsi="Cambria"/>
                <w:b/>
                <w:noProof/>
                <w:u w:val="single"/>
              </w:rPr>
              <w:t>Science</w:t>
            </w:r>
            <w:r w:rsidRPr="00D11B4D">
              <w:rPr>
                <w:rFonts w:ascii="Cambria" w:hAnsi="Cambria"/>
              </w:rPr>
              <w:fldChar w:fldCharType="end"/>
            </w:r>
            <w:r w:rsidR="00851A43">
              <w:rPr>
                <w:rFonts w:ascii="Cambria" w:hAnsi="Cambria"/>
              </w:rPr>
              <w:t xml:space="preserve">: </w:t>
            </w:r>
          </w:p>
          <w:p w:rsidR="0024294C" w:rsidRPr="00D11B4D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7F3739" w:rsidRDefault="007F3739" w:rsidP="007F3739">
            <w:pPr>
              <w:jc w:val="center"/>
              <w:rPr>
                <w:rFonts w:ascii="Cambria" w:hAnsi="Cambria"/>
              </w:rPr>
            </w:pPr>
          </w:p>
          <w:p w:rsidR="008D313C" w:rsidRDefault="008D313C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D11B4D" w:rsidRDefault="00822029" w:rsidP="008D313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822029" w:rsidRPr="00D11B4D" w:rsidRDefault="0082202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Default="008470AC" w:rsidP="008107BC">
            <w:pPr>
              <w:jc w:val="center"/>
              <w:rPr>
                <w:rFonts w:ascii="Cambria" w:hAnsi="Cambria"/>
              </w:rPr>
            </w:pPr>
          </w:p>
          <w:p w:rsidR="008D313C" w:rsidRDefault="008D313C" w:rsidP="008107BC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D11B4D" w:rsidRDefault="008107BC" w:rsidP="008107B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D11B4D" w:rsidRDefault="007F373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Default="00D46C96" w:rsidP="007F3739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8D313C" w:rsidRPr="00D11B4D" w:rsidRDefault="008D313C" w:rsidP="008D313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D11B4D" w:rsidRDefault="001C469A" w:rsidP="007F3739">
            <w:pPr>
              <w:jc w:val="center"/>
              <w:rPr>
                <w:rFonts w:ascii="Cambria" w:hAnsi="Cambria"/>
              </w:rPr>
            </w:pP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46C96" w:rsidRDefault="00D46C96" w:rsidP="00B7799A">
            <w:pPr>
              <w:jc w:val="center"/>
              <w:rPr>
                <w:rFonts w:ascii="Cambria" w:hAnsi="Cambria"/>
              </w:rPr>
            </w:pPr>
          </w:p>
          <w:p w:rsidR="008D313C" w:rsidRDefault="008D313C" w:rsidP="00B7799A">
            <w:pPr>
              <w:jc w:val="center"/>
              <w:rPr>
                <w:rFonts w:ascii="Cambria" w:hAnsi="Cambria"/>
              </w:rPr>
            </w:pPr>
          </w:p>
          <w:p w:rsidR="008D313C" w:rsidRPr="00D11B4D" w:rsidRDefault="008D313C" w:rsidP="00B7799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D11B4D" w:rsidRDefault="002E1407" w:rsidP="00D11B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B7799A" w:rsidRDefault="002E1407" w:rsidP="002B79AC">
            <w:pPr>
              <w:tabs>
                <w:tab w:val="right" w:pos="11070"/>
              </w:tabs>
              <w:ind w:firstLine="720"/>
              <w:rPr>
                <w:rFonts w:ascii="Baskerville Old Face" w:hAnsi="Baskerville Old Face"/>
                <w:sz w:val="36"/>
                <w:szCs w:val="36"/>
              </w:rPr>
            </w:pP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D11B4D" w:rsidRDefault="00EE4570" w:rsidP="00EE4570">
            <w:pPr>
              <w:jc w:val="center"/>
              <w:rPr>
                <w:rFonts w:ascii="Cambria" w:hAnsi="Cambria"/>
              </w:rPr>
            </w:pP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</w:p>
    <w:p w:rsidR="00FF2B12" w:rsidRDefault="00511799" w:rsidP="00511799">
      <w:pPr>
        <w:tabs>
          <w:tab w:val="right" w:pos="11070"/>
        </w:tabs>
        <w:spacing w:after="0"/>
        <w:ind w:firstLine="720"/>
        <w:rPr>
          <w:rFonts w:ascii="Baskerville Old Face" w:hAnsi="Baskerville Old Face"/>
          <w:sz w:val="36"/>
          <w:szCs w:val="36"/>
        </w:rPr>
      </w:pPr>
      <w:r w:rsidRPr="003C4099">
        <w:rPr>
          <w:rFonts w:ascii="Lucida Bright" w:hAnsi="Lucida Bright"/>
          <w:b/>
          <w:sz w:val="32"/>
          <w:szCs w:val="32"/>
        </w:rPr>
        <w:t>Spiritual Theme</w:t>
      </w:r>
      <w:r w:rsidR="00851A43">
        <w:rPr>
          <w:rFonts w:ascii="Lucida Bright" w:hAnsi="Lucida Bright"/>
          <w:b/>
          <w:sz w:val="32"/>
          <w:szCs w:val="32"/>
        </w:rPr>
        <w:t xml:space="preserve">: </w:t>
      </w:r>
      <w:r w:rsidR="00D5760A"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="00D5760A"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="00D5760A"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 xml:space="preserve">Room </w:t>
      </w:r>
      <w:r w:rsidR="00C8193E">
        <w:rPr>
          <w:rFonts w:ascii="Baskerville Old Face" w:hAnsi="Baskerville Old Face"/>
          <w:sz w:val="36"/>
          <w:szCs w:val="36"/>
        </w:rPr>
        <w:t>10</w:t>
      </w:r>
      <w:r w:rsidR="00B93E09">
        <w:rPr>
          <w:rFonts w:ascii="Baskerville Old Face" w:hAnsi="Baskerville Old Face"/>
          <w:sz w:val="36"/>
          <w:szCs w:val="36"/>
        </w:rPr>
        <w:t>4</w:t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A4B" w:rsidRDefault="00AA5A4B" w:rsidP="00F2368B">
      <w:pPr>
        <w:spacing w:after="0" w:line="240" w:lineRule="auto"/>
      </w:pPr>
      <w:r>
        <w:separator/>
      </w:r>
    </w:p>
  </w:endnote>
  <w:endnote w:type="continuationSeparator" w:id="1">
    <w:p w:rsidR="00AA5A4B" w:rsidRDefault="00AA5A4B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A4B" w:rsidRDefault="00AA5A4B" w:rsidP="00F2368B">
      <w:pPr>
        <w:spacing w:after="0" w:line="240" w:lineRule="auto"/>
      </w:pPr>
      <w:r>
        <w:separator/>
      </w:r>
    </w:p>
  </w:footnote>
  <w:footnote w:type="continuationSeparator" w:id="1">
    <w:p w:rsidR="00AA5A4B" w:rsidRDefault="00AA5A4B" w:rsidP="00F2368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614541152"/>
  </wne:recipientData>
  <wne:recipientData>
    <wne:active wne:val="1"/>
    <wne:hash wne:val="6145411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2"/>
    <w:viewMergedData/>
    <w:odso>
      <w:udl w:val="Provider=Microsoft.ACE.OLEDB.12.0;User ID=Admin;Data Source=N:\PNCA Richard Buettner\Scripts\Lesson Plans\Test Enviroment\Bo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88065"/>
  </w:hdrShapeDefaults>
  <w:footnotePr>
    <w:footnote w:id="0"/>
    <w:footnote w:id="1"/>
  </w:footnotePr>
  <w:endnotePr>
    <w:endnote w:id="0"/>
    <w:endnote w:id="1"/>
  </w:endnotePr>
  <w:compat/>
  <w:rsids>
    <w:rsidRoot w:val="005007FA"/>
    <w:rsid w:val="00006E48"/>
    <w:rsid w:val="000A5FB4"/>
    <w:rsid w:val="000B73C4"/>
    <w:rsid w:val="000B7520"/>
    <w:rsid w:val="000D18A4"/>
    <w:rsid w:val="000E1A5E"/>
    <w:rsid w:val="000E3CEB"/>
    <w:rsid w:val="001624F7"/>
    <w:rsid w:val="00191EE3"/>
    <w:rsid w:val="001A0965"/>
    <w:rsid w:val="001C155C"/>
    <w:rsid w:val="001C469A"/>
    <w:rsid w:val="001D168D"/>
    <w:rsid w:val="001F564E"/>
    <w:rsid w:val="0021261C"/>
    <w:rsid w:val="002377D6"/>
    <w:rsid w:val="00237D14"/>
    <w:rsid w:val="0024294C"/>
    <w:rsid w:val="002507B0"/>
    <w:rsid w:val="00255924"/>
    <w:rsid w:val="00296497"/>
    <w:rsid w:val="002B79AC"/>
    <w:rsid w:val="002E1407"/>
    <w:rsid w:val="002F603E"/>
    <w:rsid w:val="00314336"/>
    <w:rsid w:val="00321193"/>
    <w:rsid w:val="00321346"/>
    <w:rsid w:val="003435D5"/>
    <w:rsid w:val="00361107"/>
    <w:rsid w:val="0037029A"/>
    <w:rsid w:val="0039415F"/>
    <w:rsid w:val="003C4099"/>
    <w:rsid w:val="003C7762"/>
    <w:rsid w:val="003D06D1"/>
    <w:rsid w:val="004047A2"/>
    <w:rsid w:val="0042189B"/>
    <w:rsid w:val="00456680"/>
    <w:rsid w:val="00467563"/>
    <w:rsid w:val="004836E8"/>
    <w:rsid w:val="0048544D"/>
    <w:rsid w:val="004A17F1"/>
    <w:rsid w:val="005007FA"/>
    <w:rsid w:val="0051021F"/>
    <w:rsid w:val="00511799"/>
    <w:rsid w:val="00523B13"/>
    <w:rsid w:val="005313AE"/>
    <w:rsid w:val="005A768A"/>
    <w:rsid w:val="005C73DD"/>
    <w:rsid w:val="00614597"/>
    <w:rsid w:val="00624D95"/>
    <w:rsid w:val="00627712"/>
    <w:rsid w:val="00637A5D"/>
    <w:rsid w:val="00656E4A"/>
    <w:rsid w:val="00665C0E"/>
    <w:rsid w:val="00686371"/>
    <w:rsid w:val="006E5E2E"/>
    <w:rsid w:val="006E7F04"/>
    <w:rsid w:val="006F3C3B"/>
    <w:rsid w:val="007103F6"/>
    <w:rsid w:val="00710E7F"/>
    <w:rsid w:val="0074068D"/>
    <w:rsid w:val="007A768E"/>
    <w:rsid w:val="007D009A"/>
    <w:rsid w:val="007E3E6B"/>
    <w:rsid w:val="007F3739"/>
    <w:rsid w:val="008107BC"/>
    <w:rsid w:val="0081534D"/>
    <w:rsid w:val="00822029"/>
    <w:rsid w:val="008470AC"/>
    <w:rsid w:val="00851A43"/>
    <w:rsid w:val="0085572E"/>
    <w:rsid w:val="008D313C"/>
    <w:rsid w:val="00902110"/>
    <w:rsid w:val="00937562"/>
    <w:rsid w:val="00945281"/>
    <w:rsid w:val="00970E4E"/>
    <w:rsid w:val="00980565"/>
    <w:rsid w:val="0099055C"/>
    <w:rsid w:val="009947EA"/>
    <w:rsid w:val="009D0AD5"/>
    <w:rsid w:val="00A44CE4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B01255"/>
    <w:rsid w:val="00B320A4"/>
    <w:rsid w:val="00B44DAF"/>
    <w:rsid w:val="00B67D75"/>
    <w:rsid w:val="00B75E95"/>
    <w:rsid w:val="00B7799A"/>
    <w:rsid w:val="00B93E09"/>
    <w:rsid w:val="00BA6F99"/>
    <w:rsid w:val="00BD2FC4"/>
    <w:rsid w:val="00BE40DA"/>
    <w:rsid w:val="00C07EAB"/>
    <w:rsid w:val="00C3173D"/>
    <w:rsid w:val="00C330D1"/>
    <w:rsid w:val="00C61194"/>
    <w:rsid w:val="00C66A2A"/>
    <w:rsid w:val="00C72A08"/>
    <w:rsid w:val="00C8193E"/>
    <w:rsid w:val="00C828E9"/>
    <w:rsid w:val="00CA56DA"/>
    <w:rsid w:val="00CB2EB3"/>
    <w:rsid w:val="00CD4F02"/>
    <w:rsid w:val="00CE68AF"/>
    <w:rsid w:val="00CE7BC6"/>
    <w:rsid w:val="00CF7DF9"/>
    <w:rsid w:val="00D03D87"/>
    <w:rsid w:val="00D11B4D"/>
    <w:rsid w:val="00D46C96"/>
    <w:rsid w:val="00D5760A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D2F7B"/>
    <w:rsid w:val="00EE4570"/>
    <w:rsid w:val="00EE5F6F"/>
    <w:rsid w:val="00EF1B34"/>
    <w:rsid w:val="00F04FC5"/>
    <w:rsid w:val="00F2368B"/>
    <w:rsid w:val="00F311DC"/>
    <w:rsid w:val="00F4286D"/>
    <w:rsid w:val="00F60541"/>
    <w:rsid w:val="00F95E9A"/>
    <w:rsid w:val="00FA1205"/>
    <w:rsid w:val="00FD5491"/>
    <w:rsid w:val="00FE1548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N:\PNCA%20Richard%20Buettner\Scripts\Lesson%20Plans\Test%20Enviroment\Book2.xlsx" TargetMode="External"/><Relationship Id="rId2" Type="http://schemas.openxmlformats.org/officeDocument/2006/relationships/mailMergeSource" Target="file:///N:\PNCA%20Richard%20Buettner\Scripts\Lesson%20Plans\Test%20Enviroment\Book2.xlsx" TargetMode="External"/><Relationship Id="rId1" Type="http://schemas.openxmlformats.org/officeDocument/2006/relationships/attachedTemplate" Target="file:///N:\PNCA%20Richard%20Buettner\Scripts\Lesson%20Plans\Test%20Enviroment\101%20Lesson%20Pla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4ECE1-D719-4EB0-A8D2-F2BE1A05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4</cp:revision>
  <cp:lastPrinted>2018-02-27T20:08:00Z</cp:lastPrinted>
  <dcterms:created xsi:type="dcterms:W3CDTF">2018-02-27T20:05:00Z</dcterms:created>
  <dcterms:modified xsi:type="dcterms:W3CDTF">2018-02-27T20:08:00Z</dcterms:modified>
</cp:coreProperties>
</file>