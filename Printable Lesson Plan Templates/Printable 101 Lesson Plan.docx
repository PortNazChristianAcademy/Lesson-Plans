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DD" w:rsidRPr="00191EE3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Monthly Theme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ab/>
      </w:r>
    </w:p>
    <w:p w:rsidR="005C73DD" w:rsidRDefault="005C73DD" w:rsidP="005C73DD">
      <w:pPr>
        <w:spacing w:after="0"/>
        <w:jc w:val="right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sz w:val="36"/>
          <w:szCs w:val="36"/>
        </w:rPr>
        <w:t>Weekly</w:t>
      </w:r>
      <w:r w:rsidRPr="004836E8">
        <w:rPr>
          <w:rFonts w:ascii="Baskerville Old Face" w:hAnsi="Baskerville Old Face"/>
          <w:sz w:val="36"/>
          <w:szCs w:val="36"/>
        </w:rPr>
        <w:t xml:space="preserve"> Theme</w:t>
      </w:r>
      <w:r w:rsidR="00851A43">
        <w:rPr>
          <w:rFonts w:ascii="Baskerville Old Face" w:hAnsi="Baskerville Old Face"/>
          <w:sz w:val="36"/>
          <w:szCs w:val="36"/>
        </w:rPr>
        <w:t>:</w:t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 w:rsidRPr="0005426C">
        <w:rPr>
          <w:rFonts w:ascii="Baskerville Old Face" w:hAnsi="Baskerville Old Face"/>
          <w:b/>
          <w:sz w:val="36"/>
          <w:szCs w:val="36"/>
        </w:rPr>
        <w:tab/>
      </w:r>
      <w:r w:rsidR="0005426C">
        <w:rPr>
          <w:rFonts w:ascii="Baskerville Old Face" w:hAnsi="Baskerville Old Face"/>
          <w:sz w:val="36"/>
          <w:szCs w:val="36"/>
        </w:rPr>
        <w:t xml:space="preserve"> </w:t>
      </w:r>
    </w:p>
    <w:p w:rsidR="00191EE3" w:rsidRPr="00191EE3" w:rsidRDefault="00191EE3" w:rsidP="00191EE3">
      <w:pPr>
        <w:spacing w:after="0"/>
        <w:rPr>
          <w:rFonts w:ascii="Baskerville Old Face" w:hAnsi="Baskerville Old Face"/>
        </w:rPr>
      </w:pPr>
      <w:r w:rsidRPr="00191EE3">
        <w:rPr>
          <w:rFonts w:ascii="Baskerville Old Face" w:hAnsi="Baskerville Old Face"/>
          <w:sz w:val="36"/>
          <w:szCs w:val="36"/>
        </w:rPr>
        <w:t>Week of</w:t>
      </w:r>
      <w:r w:rsidR="00851A43">
        <w:rPr>
          <w:rFonts w:ascii="Baskerville Old Face" w:hAnsi="Baskerville Old Face"/>
          <w:sz w:val="36"/>
          <w:szCs w:val="36"/>
        </w:rPr>
        <w:t xml:space="preserve">: </w:t>
      </w:r>
    </w:p>
    <w:tbl>
      <w:tblPr>
        <w:tblStyle w:val="TableGrid"/>
        <w:tblpPr w:leftFromText="187" w:rightFromText="187" w:bottomFromText="58" w:vertAnchor="text" w:horzAnchor="margin" w:tblpXSpec="center" w:tblpY="1"/>
        <w:tblW w:w="11372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/>
      </w:tblPr>
      <w:tblGrid>
        <w:gridCol w:w="1588"/>
        <w:gridCol w:w="1956"/>
        <w:gridCol w:w="1957"/>
        <w:gridCol w:w="1957"/>
        <w:gridCol w:w="1957"/>
        <w:gridCol w:w="1957"/>
      </w:tblGrid>
      <w:tr w:rsidR="00F2368B" w:rsidTr="00AA43B4">
        <w:trPr>
          <w:trHeight w:val="386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Default="00F2368B" w:rsidP="007F3739"/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Monday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Tuesday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Wednesday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Thursday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Friday</w:t>
            </w:r>
          </w:p>
        </w:tc>
      </w:tr>
      <w:tr w:rsidR="00F2368B" w:rsidTr="00AA43B4">
        <w:trPr>
          <w:trHeight w:val="365"/>
        </w:trPr>
        <w:tc>
          <w:tcPr>
            <w:tcW w:w="15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3" w:rsidRDefault="00191EE3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Daily</w:t>
            </w:r>
          </w:p>
          <w:p w:rsidR="00F2368B" w:rsidRPr="00191EE3" w:rsidRDefault="00F2368B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Theme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E3E6B" w:rsidRPr="00C37EC5" w:rsidRDefault="007E3E6B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C37EC5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C37EC5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2368B" w:rsidRPr="00C37EC5" w:rsidRDefault="00F2368B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2368B" w:rsidRPr="00C37EC5" w:rsidRDefault="00F2368B" w:rsidP="007F3739">
            <w:pPr>
              <w:jc w:val="center"/>
              <w:rPr>
                <w:rFonts w:ascii="Cambria" w:hAnsi="Cambria"/>
              </w:rPr>
            </w:pPr>
          </w:p>
        </w:tc>
      </w:tr>
      <w:tr w:rsidR="007F734D" w:rsidTr="00F66256">
        <w:trPr>
          <w:trHeight w:val="351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734D" w:rsidRPr="00191EE3" w:rsidRDefault="007F734D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Circle Time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</w:tc>
        <w:tc>
          <w:tcPr>
            <w:tcW w:w="1957" w:type="dxa"/>
            <w:tcBorders>
              <w:bottom w:val="nil"/>
            </w:tcBorders>
            <w:shd w:val="clear" w:color="auto" w:fill="auto"/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</w:rPr>
            </w:pPr>
            <w:r w:rsidRPr="00C37EC5">
              <w:rPr>
                <w:rFonts w:ascii="Cambria" w:hAnsi="Cambria"/>
                <w:b/>
              </w:rPr>
              <w:t>Morning Prayer</w:t>
            </w:r>
          </w:p>
        </w:tc>
      </w:tr>
      <w:tr w:rsidR="007F734D" w:rsidTr="00F66256">
        <w:trPr>
          <w:trHeight w:val="518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734D" w:rsidRPr="00191EE3" w:rsidRDefault="007F734D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  <w:p w:rsidR="007F734D" w:rsidRPr="00C37EC5" w:rsidRDefault="007F734D" w:rsidP="007F734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  <w:p w:rsidR="007F734D" w:rsidRPr="00C37EC5" w:rsidRDefault="007F734D" w:rsidP="00F6625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  <w:p w:rsidR="007F734D" w:rsidRPr="00C37EC5" w:rsidRDefault="007F734D" w:rsidP="00F6625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  <w:p w:rsidR="007F734D" w:rsidRPr="00C37EC5" w:rsidRDefault="007F734D" w:rsidP="00F6625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7F3739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Morning Song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  <w:p w:rsidR="007F734D" w:rsidRPr="00C37EC5" w:rsidRDefault="007F734D" w:rsidP="00F66256">
            <w:pPr>
              <w:jc w:val="center"/>
              <w:rPr>
                <w:rFonts w:ascii="Cambria" w:hAnsi="Cambria"/>
              </w:rPr>
            </w:pPr>
          </w:p>
        </w:tc>
      </w:tr>
      <w:tr w:rsidR="007F734D" w:rsidTr="00F66256">
        <w:trPr>
          <w:trHeight w:val="369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734D" w:rsidRPr="00191EE3" w:rsidRDefault="007F734D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F734D" w:rsidRDefault="007F734D" w:rsidP="007F734D">
            <w:pPr>
              <w:jc w:val="center"/>
              <w:rPr>
                <w:rFonts w:ascii="Cambria" w:hAnsi="Cambria"/>
              </w:rPr>
            </w:pPr>
          </w:p>
          <w:p w:rsidR="002B61A8" w:rsidRPr="007F734D" w:rsidRDefault="002B61A8" w:rsidP="007F734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F66256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7F734D" w:rsidTr="00AA43B4">
        <w:trPr>
          <w:trHeight w:val="65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734D" w:rsidRPr="00191EE3" w:rsidRDefault="007F734D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Shape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</w:tr>
      <w:tr w:rsidR="007F734D" w:rsidTr="00AA43B4">
        <w:trPr>
          <w:trHeight w:val="2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734D" w:rsidRPr="00191EE3" w:rsidRDefault="007F734D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top w:val="nil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Pr="00C37EC5">
              <w:rPr>
                <w:rFonts w:ascii="Cambria" w:hAnsi="Cambria"/>
                <w:b/>
              </w:rPr>
              <w:t>:</w:t>
            </w: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7F734D" w:rsidRPr="00C37EC5" w:rsidRDefault="007F734D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Color</w:t>
            </w:r>
            <w:r w:rsidRPr="00C37EC5">
              <w:rPr>
                <w:rFonts w:ascii="Cambria" w:hAnsi="Cambria"/>
                <w:b/>
              </w:rPr>
              <w:t xml:space="preserve">: </w:t>
            </w:r>
          </w:p>
        </w:tc>
      </w:tr>
      <w:tr w:rsidR="00255924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5924" w:rsidRPr="00191EE3" w:rsidRDefault="00255924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Fine Motor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tcMar>
              <w:top w:w="29" w:type="dxa"/>
            </w:tcMar>
            <w:vAlign w:val="center"/>
          </w:tcPr>
          <w:p w:rsidR="00D46C96" w:rsidRDefault="00D46C96" w:rsidP="00710E7F">
            <w:pPr>
              <w:jc w:val="center"/>
              <w:rPr>
                <w:rFonts w:ascii="Cambria" w:hAnsi="Cambria"/>
              </w:rPr>
            </w:pPr>
          </w:p>
          <w:p w:rsidR="002B61A8" w:rsidRPr="00C37EC5" w:rsidRDefault="002B61A8" w:rsidP="00710E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C37EC5" w:rsidRDefault="00255924" w:rsidP="002B61A8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C37EC5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55924" w:rsidRPr="00C37EC5" w:rsidRDefault="00255924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5924" w:rsidRPr="00C37EC5" w:rsidRDefault="00255924" w:rsidP="007F3739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279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Language</w:t>
            </w:r>
            <w:r>
              <w:rPr>
                <w:rFonts w:ascii="Bernard MT Condensed" w:hAnsi="Bernard MT Condensed"/>
                <w:sz w:val="28"/>
                <w:szCs w:val="28"/>
              </w:rPr>
              <w:t>,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 xml:space="preserve"> Music and Movement</w:t>
            </w:r>
          </w:p>
        </w:tc>
        <w:tc>
          <w:tcPr>
            <w:tcW w:w="1956" w:type="dxa"/>
            <w:tcBorders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EF1B34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Letter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</w:tr>
      <w:tr w:rsidR="00970E4E" w:rsidTr="00AA43B4">
        <w:trPr>
          <w:trHeight w:val="517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  <w:p w:rsidR="002B61A8" w:rsidRPr="00C37EC5" w:rsidRDefault="002B61A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970E4E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Story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970E4E" w:rsidTr="00AA43B4">
        <w:trPr>
          <w:trHeight w:val="666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0542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0542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0542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0542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Music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05426C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39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7F3739">
            <w:pPr>
              <w:jc w:val="center"/>
              <w:rPr>
                <w:rFonts w:ascii="Cambria" w:hAnsi="Cambria"/>
              </w:rPr>
            </w:pPr>
          </w:p>
          <w:p w:rsidR="002B61A8" w:rsidRPr="00C37EC5" w:rsidRDefault="002B61A8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Movement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DB582B">
            <w:pPr>
              <w:jc w:val="center"/>
              <w:rPr>
                <w:rFonts w:ascii="Cambria" w:hAnsi="Cambria"/>
              </w:rPr>
            </w:pPr>
          </w:p>
        </w:tc>
      </w:tr>
      <w:tr w:rsidR="00970E4E" w:rsidTr="00AA43B4">
        <w:trPr>
          <w:trHeight w:val="160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E4E" w:rsidRPr="00191EE3" w:rsidRDefault="00970E4E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nil"/>
              <w:lef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Default="00970E4E" w:rsidP="00BE40DA">
            <w:pPr>
              <w:jc w:val="center"/>
              <w:rPr>
                <w:rFonts w:ascii="Cambria" w:hAnsi="Cambria"/>
              </w:rPr>
            </w:pPr>
          </w:p>
          <w:p w:rsidR="002B61A8" w:rsidRDefault="002B61A8" w:rsidP="00BE40DA">
            <w:pPr>
              <w:jc w:val="center"/>
              <w:rPr>
                <w:rFonts w:ascii="Cambria" w:hAnsi="Cambria"/>
              </w:rPr>
            </w:pPr>
          </w:p>
          <w:p w:rsidR="002B61A8" w:rsidRPr="00C37EC5" w:rsidRDefault="002B61A8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BE40D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970E4E" w:rsidRPr="00C37EC5" w:rsidRDefault="00970E4E" w:rsidP="007F3739">
            <w:pPr>
              <w:rPr>
                <w:rFonts w:ascii="Cambria" w:hAnsi="Cambria"/>
                <w:b/>
                <w:u w:val="single"/>
              </w:rPr>
            </w:pPr>
            <w:r w:rsidRPr="00C37EC5">
              <w:rPr>
                <w:rFonts w:ascii="Cambria" w:hAnsi="Cambria"/>
                <w:b/>
                <w:u w:val="single"/>
              </w:rPr>
              <w:t>Discussion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970E4E" w:rsidRPr="00C37EC5" w:rsidRDefault="00970E4E" w:rsidP="00BE40DA">
            <w:pPr>
              <w:jc w:val="center"/>
              <w:rPr>
                <w:rFonts w:ascii="Cambria" w:hAnsi="Cambria"/>
              </w:rPr>
            </w:pPr>
          </w:p>
        </w:tc>
      </w:tr>
      <w:tr w:rsidR="0024294C" w:rsidTr="00AA43B4">
        <w:trPr>
          <w:trHeight w:val="261"/>
        </w:trPr>
        <w:tc>
          <w:tcPr>
            <w:tcW w:w="158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Pr="00191EE3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Math/</w:t>
            </w:r>
            <w:r w:rsidRPr="00191EE3">
              <w:rPr>
                <w:rFonts w:ascii="Bernard MT Condensed" w:hAnsi="Bernard MT Condensed"/>
                <w:sz w:val="28"/>
                <w:szCs w:val="28"/>
              </w:rPr>
              <w:t>Science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FFFFFF" w:themeColor="background1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  <w:tc>
          <w:tcPr>
            <w:tcW w:w="1957" w:type="dxa"/>
            <w:tcBorders>
              <w:bottom w:val="nil"/>
              <w:right w:val="single" w:sz="12" w:space="0" w:color="auto"/>
            </w:tcBorders>
            <w:tcMar>
              <w:top w:w="29" w:type="dxa"/>
              <w:bottom w:w="29" w:type="dxa"/>
            </w:tcMar>
          </w:tcPr>
          <w:p w:rsidR="0024294C" w:rsidRPr="00C37EC5" w:rsidRDefault="0024294C" w:rsidP="0005426C">
            <w:pPr>
              <w:rPr>
                <w:rFonts w:ascii="Cambria" w:hAnsi="Cambria"/>
              </w:rPr>
            </w:pPr>
            <w:r w:rsidRPr="00C37EC5">
              <w:rPr>
                <w:rFonts w:ascii="Cambria" w:hAnsi="Cambria"/>
                <w:b/>
                <w:u w:val="single"/>
              </w:rPr>
              <w:t>Number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</w:tc>
      </w:tr>
      <w:tr w:rsidR="0024294C" w:rsidTr="00AA43B4">
        <w:trPr>
          <w:trHeight w:val="502"/>
        </w:trPr>
        <w:tc>
          <w:tcPr>
            <w:tcW w:w="158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294C" w:rsidRDefault="0024294C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</w:p>
        </w:tc>
        <w:tc>
          <w:tcPr>
            <w:tcW w:w="1956" w:type="dxa"/>
            <w:tcBorders>
              <w:top w:val="single" w:sz="4" w:space="0" w:color="FFFFFF" w:themeColor="background1"/>
              <w:left w:val="single" w:sz="12" w:space="0" w:color="auto"/>
            </w:tcBorders>
            <w:tcMar>
              <w:top w:w="29" w:type="dxa"/>
            </w:tcMar>
          </w:tcPr>
          <w:p w:rsidR="0024294C" w:rsidRPr="00C37EC5" w:rsidRDefault="00B15AC0" w:rsidP="0024294C">
            <w:pPr>
              <w:rPr>
                <w:rFonts w:ascii="Cambria" w:hAnsi="Cambria"/>
                <w:b/>
                <w:u w:val="single"/>
              </w:rPr>
            </w:pPr>
            <w:r>
              <w:rPr>
                <w:rFonts w:ascii="Cambria" w:hAnsi="Cambria"/>
                <w:b/>
                <w:u w:val="single"/>
              </w:rPr>
              <w:t>Math/Science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24294C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  <w:p w:rsidR="002B61A8" w:rsidRDefault="002B61A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  <w:p w:rsidR="002B61A8" w:rsidRPr="00C37EC5" w:rsidRDefault="002B61A8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C37EC5" w:rsidRDefault="00B15AC0" w:rsidP="0024294C">
            <w:pPr>
              <w:rPr>
                <w:rFonts w:ascii="Cambria" w:hAnsi="Cambria"/>
                <w:b/>
                <w:u w:val="single"/>
              </w:rPr>
            </w:pPr>
            <w:r w:rsidRPr="00B15AC0">
              <w:rPr>
                <w:rFonts w:ascii="Cambria" w:hAnsi="Cambria"/>
                <w:b/>
                <w:u w:val="single"/>
              </w:rPr>
              <w:t xml:space="preserve">Math/Science 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24294C" w:rsidRPr="00C37EC5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C37EC5" w:rsidRDefault="00B15AC0" w:rsidP="0024294C">
            <w:pPr>
              <w:rPr>
                <w:rFonts w:ascii="Cambria" w:hAnsi="Cambria"/>
                <w:b/>
                <w:u w:val="single"/>
              </w:rPr>
            </w:pPr>
            <w:r w:rsidRPr="00B15AC0">
              <w:rPr>
                <w:rFonts w:ascii="Cambria" w:hAnsi="Cambria"/>
                <w:b/>
                <w:u w:val="single"/>
              </w:rPr>
              <w:t xml:space="preserve">Math/Science </w:t>
            </w:r>
            <w:r w:rsidR="00851A43" w:rsidRPr="00C37EC5">
              <w:rPr>
                <w:rFonts w:ascii="Cambria" w:hAnsi="Cambria"/>
                <w:b/>
              </w:rPr>
              <w:t xml:space="preserve">: </w:t>
            </w:r>
          </w:p>
          <w:p w:rsidR="0024294C" w:rsidRPr="00C37EC5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</w:tcBorders>
          </w:tcPr>
          <w:p w:rsidR="0024294C" w:rsidRPr="00C37EC5" w:rsidRDefault="00B15AC0" w:rsidP="0024294C">
            <w:pPr>
              <w:rPr>
                <w:rFonts w:ascii="Cambria" w:hAnsi="Cambria"/>
                <w:b/>
                <w:u w:val="single"/>
              </w:rPr>
            </w:pPr>
            <w:r w:rsidRPr="00B15AC0">
              <w:rPr>
                <w:rFonts w:ascii="Cambria" w:hAnsi="Cambria"/>
                <w:b/>
                <w:u w:val="single"/>
              </w:rPr>
              <w:t xml:space="preserve">Math/Science </w:t>
            </w:r>
            <w:r w:rsidR="00851A43" w:rsidRPr="00C37EC5">
              <w:rPr>
                <w:rFonts w:ascii="Cambria" w:hAnsi="Cambria"/>
                <w:b/>
                <w:u w:val="single"/>
              </w:rPr>
              <w:t xml:space="preserve">: </w:t>
            </w:r>
          </w:p>
          <w:p w:rsidR="0024294C" w:rsidRPr="00C37EC5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  <w:tc>
          <w:tcPr>
            <w:tcW w:w="1957" w:type="dxa"/>
            <w:tcBorders>
              <w:top w:val="nil"/>
              <w:right w:val="single" w:sz="12" w:space="0" w:color="auto"/>
            </w:tcBorders>
          </w:tcPr>
          <w:p w:rsidR="0024294C" w:rsidRPr="00C37EC5" w:rsidRDefault="00B15AC0" w:rsidP="0024294C">
            <w:pPr>
              <w:rPr>
                <w:rFonts w:ascii="Cambria" w:hAnsi="Cambria"/>
              </w:rPr>
            </w:pPr>
            <w:r w:rsidRPr="00B15AC0">
              <w:rPr>
                <w:rFonts w:ascii="Cambria" w:hAnsi="Cambria"/>
                <w:b/>
                <w:u w:val="single"/>
              </w:rPr>
              <w:t>Math/Science</w:t>
            </w:r>
            <w:r w:rsidRPr="00B15AC0">
              <w:rPr>
                <w:rFonts w:ascii="Cambria" w:hAnsi="Cambria"/>
              </w:rPr>
              <w:t xml:space="preserve"> </w:t>
            </w:r>
            <w:r w:rsidR="00851A43" w:rsidRPr="00C37EC5">
              <w:rPr>
                <w:rFonts w:ascii="Cambria" w:hAnsi="Cambria"/>
              </w:rPr>
              <w:t xml:space="preserve">: </w:t>
            </w:r>
          </w:p>
          <w:p w:rsidR="0024294C" w:rsidRPr="00C37EC5" w:rsidRDefault="0024294C" w:rsidP="00AA5A4B">
            <w:pPr>
              <w:jc w:val="center"/>
              <w:rPr>
                <w:rFonts w:ascii="Cambria" w:hAnsi="Cambria"/>
                <w:b/>
                <w:u w:val="single"/>
              </w:rPr>
            </w:pPr>
          </w:p>
        </w:tc>
      </w:tr>
      <w:tr w:rsidR="007F3739" w:rsidTr="00AA43B4">
        <w:trPr>
          <w:trHeight w:val="378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Rug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tcMar>
              <w:top w:w="29" w:type="dxa"/>
            </w:tcMar>
            <w:vAlign w:val="center"/>
          </w:tcPr>
          <w:p w:rsidR="007F3739" w:rsidRDefault="007F3739" w:rsidP="007F3739">
            <w:pPr>
              <w:jc w:val="center"/>
              <w:rPr>
                <w:rFonts w:ascii="Cambria" w:hAnsi="Cambria"/>
              </w:rPr>
            </w:pPr>
          </w:p>
          <w:p w:rsidR="002B61A8" w:rsidRDefault="002B61A8" w:rsidP="002B61A8">
            <w:pPr>
              <w:rPr>
                <w:rFonts w:ascii="Cambria" w:hAnsi="Cambria"/>
              </w:rPr>
            </w:pPr>
          </w:p>
          <w:p w:rsidR="002B61A8" w:rsidRPr="00C37EC5" w:rsidRDefault="002B61A8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C37EC5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C37EC5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22029" w:rsidRPr="00C37EC5" w:rsidRDefault="00822029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822029" w:rsidRPr="00C37EC5" w:rsidRDefault="00822029" w:rsidP="007F3739">
            <w:pPr>
              <w:jc w:val="center"/>
              <w:rPr>
                <w:rFonts w:ascii="Cambria" w:hAnsi="Cambria"/>
              </w:rPr>
            </w:pPr>
          </w:p>
        </w:tc>
      </w:tr>
      <w:tr w:rsidR="007F3739" w:rsidTr="00AA43B4">
        <w:trPr>
          <w:trHeight w:val="605"/>
        </w:trPr>
        <w:tc>
          <w:tcPr>
            <w:tcW w:w="158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3739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>
              <w:rPr>
                <w:rFonts w:ascii="Bernard MT Condensed" w:hAnsi="Bernard MT Condensed"/>
                <w:sz w:val="28"/>
                <w:szCs w:val="28"/>
              </w:rPr>
              <w:t>Table</w:t>
            </w:r>
          </w:p>
          <w:p w:rsidR="007F3739" w:rsidRPr="00191EE3" w:rsidRDefault="007F3739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Centers</w:t>
            </w:r>
          </w:p>
        </w:tc>
        <w:tc>
          <w:tcPr>
            <w:tcW w:w="1956" w:type="dxa"/>
            <w:tcBorders>
              <w:left w:val="single" w:sz="12" w:space="0" w:color="auto"/>
            </w:tcBorders>
            <w:vAlign w:val="center"/>
          </w:tcPr>
          <w:p w:rsidR="008470AC" w:rsidRDefault="008470AC" w:rsidP="00F66256">
            <w:pPr>
              <w:jc w:val="center"/>
              <w:rPr>
                <w:rFonts w:ascii="Cambria" w:hAnsi="Cambria"/>
              </w:rPr>
            </w:pPr>
          </w:p>
          <w:p w:rsidR="002B61A8" w:rsidRDefault="002B61A8" w:rsidP="002B61A8">
            <w:pPr>
              <w:rPr>
                <w:rFonts w:ascii="Cambria" w:hAnsi="Cambria"/>
              </w:rPr>
            </w:pPr>
          </w:p>
          <w:p w:rsidR="002B61A8" w:rsidRPr="00C37EC5" w:rsidRDefault="002B61A8" w:rsidP="00F6625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C37EC5" w:rsidRDefault="008107BC" w:rsidP="0005426C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8107BC" w:rsidRPr="00C37EC5" w:rsidRDefault="008107BC" w:rsidP="000542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vAlign w:val="center"/>
          </w:tcPr>
          <w:p w:rsidR="007F3739" w:rsidRPr="00C37EC5" w:rsidRDefault="007F3739" w:rsidP="00F66256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right w:val="single" w:sz="12" w:space="0" w:color="auto"/>
            </w:tcBorders>
            <w:vAlign w:val="center"/>
          </w:tcPr>
          <w:p w:rsidR="007F3739" w:rsidRPr="00C37EC5" w:rsidRDefault="007F3739" w:rsidP="00F66256">
            <w:pPr>
              <w:jc w:val="center"/>
              <w:rPr>
                <w:rFonts w:ascii="Cambria" w:hAnsi="Cambria"/>
              </w:rPr>
            </w:pPr>
          </w:p>
        </w:tc>
      </w:tr>
      <w:tr w:rsidR="001C469A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191EE3" w:rsidRDefault="001C469A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Art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46C96" w:rsidRDefault="00D46C96" w:rsidP="007F3739">
            <w:pPr>
              <w:jc w:val="center"/>
              <w:rPr>
                <w:rFonts w:ascii="Cambria" w:hAnsi="Cambria"/>
              </w:rPr>
            </w:pPr>
          </w:p>
          <w:p w:rsidR="002B61A8" w:rsidRPr="00C37EC5" w:rsidRDefault="002B61A8" w:rsidP="002B61A8">
            <w:pPr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C37EC5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2B79AC" w:rsidRPr="00C37EC5" w:rsidRDefault="002B79AC" w:rsidP="002B79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</w:tcBorders>
            <w:vAlign w:val="center"/>
          </w:tcPr>
          <w:p w:rsidR="001C469A" w:rsidRPr="00C37EC5" w:rsidRDefault="001C469A" w:rsidP="007F3739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C469A" w:rsidRPr="00C37EC5" w:rsidRDefault="001C469A" w:rsidP="007F3739">
            <w:pPr>
              <w:jc w:val="center"/>
              <w:rPr>
                <w:rFonts w:ascii="Cambria" w:hAnsi="Cambria"/>
              </w:rPr>
            </w:pPr>
          </w:p>
        </w:tc>
      </w:tr>
      <w:tr w:rsidR="002E1407" w:rsidTr="00AA43B4">
        <w:trPr>
          <w:trHeight w:val="365"/>
        </w:trPr>
        <w:tc>
          <w:tcPr>
            <w:tcW w:w="15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1407" w:rsidRPr="00191EE3" w:rsidRDefault="002E1407" w:rsidP="007F3739">
            <w:pPr>
              <w:jc w:val="center"/>
              <w:rPr>
                <w:rFonts w:ascii="Bernard MT Condensed" w:hAnsi="Bernard MT Condensed"/>
                <w:sz w:val="28"/>
                <w:szCs w:val="28"/>
              </w:rPr>
            </w:pPr>
            <w:r w:rsidRPr="00191EE3">
              <w:rPr>
                <w:rFonts w:ascii="Bernard MT Condensed" w:hAnsi="Bernard MT Condensed"/>
                <w:sz w:val="28"/>
                <w:szCs w:val="28"/>
              </w:rPr>
              <w:t>Bible</w:t>
            </w:r>
          </w:p>
        </w:tc>
        <w:tc>
          <w:tcPr>
            <w:tcW w:w="19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B61A8" w:rsidRDefault="002B61A8" w:rsidP="002B61A8">
            <w:pPr>
              <w:rPr>
                <w:rFonts w:ascii="Cambria" w:hAnsi="Cambria"/>
              </w:rPr>
            </w:pPr>
            <w:bookmarkStart w:id="0" w:name="_GoBack"/>
            <w:bookmarkEnd w:id="0"/>
          </w:p>
          <w:p w:rsidR="002B61A8" w:rsidRDefault="002B61A8" w:rsidP="00B7799A">
            <w:pPr>
              <w:jc w:val="center"/>
              <w:rPr>
                <w:rFonts w:ascii="Cambria" w:hAnsi="Cambria"/>
              </w:rPr>
            </w:pPr>
          </w:p>
          <w:p w:rsidR="002B61A8" w:rsidRPr="00C37EC5" w:rsidRDefault="002B61A8" w:rsidP="00B7799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EE4570" w:rsidRPr="00C37EC5" w:rsidRDefault="00EE4570" w:rsidP="00EE45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C37EC5" w:rsidRDefault="002E1407" w:rsidP="00D11B4D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</w:tcBorders>
            <w:vAlign w:val="center"/>
          </w:tcPr>
          <w:p w:rsidR="002E1407" w:rsidRPr="00C37EC5" w:rsidRDefault="002E1407" w:rsidP="0077223E">
            <w:pPr>
              <w:tabs>
                <w:tab w:val="right" w:pos="11070"/>
              </w:tabs>
              <w:ind w:firstLine="720"/>
              <w:rPr>
                <w:rFonts w:ascii="Cambria" w:hAnsi="Cambria"/>
              </w:rPr>
            </w:pPr>
          </w:p>
        </w:tc>
        <w:tc>
          <w:tcPr>
            <w:tcW w:w="19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E4570" w:rsidRPr="00C37EC5" w:rsidRDefault="00EE4570" w:rsidP="00EE4570">
            <w:pPr>
              <w:jc w:val="center"/>
              <w:rPr>
                <w:rFonts w:ascii="Cambria" w:hAnsi="Cambria"/>
              </w:rPr>
            </w:pPr>
          </w:p>
        </w:tc>
      </w:tr>
    </w:tbl>
    <w:p w:rsidR="00511799" w:rsidRPr="00B01255" w:rsidRDefault="00C330D1" w:rsidP="00C330D1">
      <w:pPr>
        <w:spacing w:after="0"/>
        <w:rPr>
          <w:rFonts w:ascii="Baskerville Old Face" w:hAnsi="Baskerville Old Face"/>
          <w:sz w:val="36"/>
          <w:szCs w:val="36"/>
        </w:rPr>
      </w:pPr>
      <w:r w:rsidRPr="00191EE3">
        <w:rPr>
          <w:rFonts w:ascii="Baskerville Old Face" w:hAnsi="Baskerville Old Face"/>
          <w:b/>
          <w:sz w:val="36"/>
          <w:szCs w:val="36"/>
        </w:rPr>
        <w:t>Bible Ve</w:t>
      </w:r>
      <w:r w:rsidRPr="000D18A4">
        <w:rPr>
          <w:rFonts w:ascii="Baskerville Old Face" w:hAnsi="Baskerville Old Face"/>
          <w:b/>
          <w:sz w:val="36"/>
          <w:szCs w:val="36"/>
        </w:rPr>
        <w:t>rse</w:t>
      </w:r>
      <w:r w:rsidR="00851A43">
        <w:rPr>
          <w:rFonts w:ascii="Baskerville Old Face" w:hAnsi="Baskerville Old Face"/>
          <w:b/>
          <w:sz w:val="36"/>
          <w:szCs w:val="36"/>
        </w:rPr>
        <w:t xml:space="preserve">: </w:t>
      </w:r>
    </w:p>
    <w:p w:rsidR="00FF2B12" w:rsidRDefault="005B09B4" w:rsidP="00F66256">
      <w:pPr>
        <w:tabs>
          <w:tab w:val="right" w:pos="11070"/>
        </w:tabs>
        <w:spacing w:after="0"/>
        <w:rPr>
          <w:rFonts w:ascii="Baskerville Old Face" w:hAnsi="Baskerville Old Face"/>
          <w:sz w:val="36"/>
          <w:szCs w:val="36"/>
        </w:rPr>
      </w:pPr>
      <w:r w:rsidRPr="00E865B4">
        <w:rPr>
          <w:rFonts w:ascii="Lucida Bright" w:hAnsi="Lucida Bright"/>
          <w:i/>
          <w:sz w:val="36"/>
          <w:szCs w:val="36"/>
        </w:rPr>
        <w:fldChar w:fldCharType="begin"/>
      </w:r>
      <w:r w:rsidR="006E7F04" w:rsidRPr="00E865B4">
        <w:rPr>
          <w:rFonts w:ascii="Lucida Bright" w:hAnsi="Lucida Bright"/>
          <w:i/>
          <w:sz w:val="36"/>
          <w:szCs w:val="36"/>
        </w:rPr>
        <w:instrText>SpiritualTheme</w:instrText>
      </w:r>
      <w:r w:rsidR="00A80FAA" w:rsidRPr="00E865B4">
        <w:rPr>
          <w:rFonts w:ascii="Lucida Bright" w:hAnsi="Lucida Bright"/>
          <w:i/>
          <w:sz w:val="36"/>
          <w:szCs w:val="36"/>
        </w:rPr>
        <w:instrText xml:space="preserve">\*charformat </w:instrText>
      </w:r>
      <w:r w:rsidRPr="00E865B4">
        <w:rPr>
          <w:rFonts w:ascii="Lucida Bright" w:hAnsi="Lucida Bright"/>
          <w:i/>
          <w:sz w:val="36"/>
          <w:szCs w:val="36"/>
        </w:rPr>
        <w:fldChar w:fldCharType="separate"/>
      </w:r>
      <w:r w:rsidR="0024294C" w:rsidRPr="0024294C">
        <w:rPr>
          <w:rFonts w:ascii="Lucida Bright" w:hAnsi="Lucida Bright"/>
          <w:i/>
          <w:sz w:val="36"/>
          <w:szCs w:val="36"/>
        </w:rPr>
        <w:t>Jesus loves you</w:t>
      </w:r>
      <w:r w:rsidRPr="00E865B4">
        <w:rPr>
          <w:rFonts w:ascii="Lucida Bright" w:hAnsi="Lucida Bright"/>
          <w:i/>
          <w:sz w:val="36"/>
          <w:szCs w:val="36"/>
        </w:rPr>
        <w:fldChar w:fldCharType="end"/>
      </w:r>
      <w:r w:rsidR="00C330D1">
        <w:rPr>
          <w:rFonts w:ascii="Baskerville Old Face" w:hAnsi="Baskerville Old Face"/>
          <w:sz w:val="36"/>
          <w:szCs w:val="36"/>
        </w:rPr>
        <w:tab/>
      </w:r>
      <w:r w:rsidR="00511799">
        <w:rPr>
          <w:rFonts w:ascii="Baskerville Old Face" w:hAnsi="Baskerville Old Face"/>
          <w:sz w:val="36"/>
          <w:szCs w:val="36"/>
        </w:rPr>
        <w:t xml:space="preserve">Room </w:t>
      </w:r>
      <w:r>
        <w:rPr>
          <w:rFonts w:ascii="Baskerville Old Face" w:hAnsi="Baskerville Old Face"/>
          <w:sz w:val="36"/>
          <w:szCs w:val="36"/>
        </w:rPr>
        <w:fldChar w:fldCharType="begin"/>
      </w:r>
      <w:r w:rsidR="00F40559">
        <w:rPr>
          <w:rFonts w:ascii="Baskerville Old Face" w:hAnsi="Baskerville Old Face"/>
          <w:sz w:val="36"/>
          <w:szCs w:val="36"/>
        </w:rPr>
        <w:instrText xml:space="preserve"> Classroom </w:instrText>
      </w:r>
      <w:r w:rsidR="001F3E0A" w:rsidRPr="001F3E0A">
        <w:rPr>
          <w:rFonts w:ascii="Baskerville Old Face" w:hAnsi="Baskerville Old Face"/>
          <w:sz w:val="36"/>
          <w:szCs w:val="36"/>
        </w:rPr>
        <w:instrText xml:space="preserve">\*charformat </w:instrText>
      </w:r>
      <w:r>
        <w:rPr>
          <w:rFonts w:ascii="Baskerville Old Face" w:hAnsi="Baskerville Old Face"/>
          <w:sz w:val="36"/>
          <w:szCs w:val="36"/>
        </w:rPr>
        <w:fldChar w:fldCharType="separate"/>
      </w:r>
      <w:r w:rsidR="00B15AC0" w:rsidRPr="00B15AC0">
        <w:rPr>
          <w:rFonts w:ascii="Baskerville Old Face" w:hAnsi="Baskerville Old Face"/>
          <w:sz w:val="36"/>
          <w:szCs w:val="36"/>
        </w:rPr>
        <w:t>101</w:t>
      </w:r>
      <w:r>
        <w:rPr>
          <w:rFonts w:ascii="Baskerville Old Face" w:hAnsi="Baskerville Old Face"/>
          <w:sz w:val="36"/>
          <w:szCs w:val="36"/>
        </w:rPr>
        <w:fldChar w:fldCharType="end"/>
      </w:r>
    </w:p>
    <w:sectPr w:rsidR="00FF2B12" w:rsidSect="00511799">
      <w:pgSz w:w="12240" w:h="15840"/>
      <w:pgMar w:top="576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26C" w:rsidRDefault="0005426C" w:rsidP="00F2368B">
      <w:pPr>
        <w:spacing w:after="0" w:line="240" w:lineRule="auto"/>
      </w:pPr>
      <w:r>
        <w:separator/>
      </w:r>
    </w:p>
  </w:endnote>
  <w:endnote w:type="continuationSeparator" w:id="0">
    <w:p w:rsidR="0005426C" w:rsidRDefault="0005426C" w:rsidP="00F23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26C" w:rsidRDefault="0005426C" w:rsidP="00F2368B">
      <w:pPr>
        <w:spacing w:after="0" w:line="240" w:lineRule="auto"/>
      </w:pPr>
      <w:r>
        <w:separator/>
      </w:r>
    </w:p>
  </w:footnote>
  <w:footnote w:type="continuationSeparator" w:id="0">
    <w:p w:rsidR="0005426C" w:rsidRDefault="0005426C" w:rsidP="00F2368B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26902138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textFile"/>
    <w:connectString w:val=""/>
    <w:query w:val="SELECT * FROM 447E9DE2.csv"/>
    <w:dataSource r:id="rId2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/>
  <w:rsids>
    <w:rsidRoot w:val="002B61A8"/>
    <w:rsid w:val="00006E48"/>
    <w:rsid w:val="0005426C"/>
    <w:rsid w:val="000A5FB4"/>
    <w:rsid w:val="000B73C4"/>
    <w:rsid w:val="000B7520"/>
    <w:rsid w:val="000D18A4"/>
    <w:rsid w:val="000E1A5E"/>
    <w:rsid w:val="000E3CEB"/>
    <w:rsid w:val="00112112"/>
    <w:rsid w:val="001624F7"/>
    <w:rsid w:val="00191EE3"/>
    <w:rsid w:val="001A0965"/>
    <w:rsid w:val="001C155C"/>
    <w:rsid w:val="001C469A"/>
    <w:rsid w:val="001D168D"/>
    <w:rsid w:val="001F3E0A"/>
    <w:rsid w:val="001F564E"/>
    <w:rsid w:val="0021261C"/>
    <w:rsid w:val="00212B44"/>
    <w:rsid w:val="002377D6"/>
    <w:rsid w:val="00237D14"/>
    <w:rsid w:val="0024294C"/>
    <w:rsid w:val="00247427"/>
    <w:rsid w:val="002507B0"/>
    <w:rsid w:val="00251D2D"/>
    <w:rsid w:val="00255924"/>
    <w:rsid w:val="00296497"/>
    <w:rsid w:val="002B61A8"/>
    <w:rsid w:val="002B79AC"/>
    <w:rsid w:val="002E1407"/>
    <w:rsid w:val="002F603E"/>
    <w:rsid w:val="00314336"/>
    <w:rsid w:val="003153A9"/>
    <w:rsid w:val="00321193"/>
    <w:rsid w:val="00321346"/>
    <w:rsid w:val="00361107"/>
    <w:rsid w:val="0037029A"/>
    <w:rsid w:val="0039415F"/>
    <w:rsid w:val="003C4099"/>
    <w:rsid w:val="003C7762"/>
    <w:rsid w:val="003D06D1"/>
    <w:rsid w:val="004047A2"/>
    <w:rsid w:val="0042084A"/>
    <w:rsid w:val="0042189B"/>
    <w:rsid w:val="004253D6"/>
    <w:rsid w:val="00456680"/>
    <w:rsid w:val="00467563"/>
    <w:rsid w:val="004836E8"/>
    <w:rsid w:val="0048544D"/>
    <w:rsid w:val="00494E8A"/>
    <w:rsid w:val="004A17F1"/>
    <w:rsid w:val="004B3B5F"/>
    <w:rsid w:val="004C2F47"/>
    <w:rsid w:val="005007FA"/>
    <w:rsid w:val="0051021F"/>
    <w:rsid w:val="00511799"/>
    <w:rsid w:val="00517C36"/>
    <w:rsid w:val="00523B13"/>
    <w:rsid w:val="005313AE"/>
    <w:rsid w:val="005A768A"/>
    <w:rsid w:val="005B09B4"/>
    <w:rsid w:val="005C73DD"/>
    <w:rsid w:val="00607BE8"/>
    <w:rsid w:val="00614597"/>
    <w:rsid w:val="00624D95"/>
    <w:rsid w:val="00627712"/>
    <w:rsid w:val="00637A5D"/>
    <w:rsid w:val="00656E4A"/>
    <w:rsid w:val="006576E5"/>
    <w:rsid w:val="00665C0E"/>
    <w:rsid w:val="00667EDB"/>
    <w:rsid w:val="00686371"/>
    <w:rsid w:val="006A52F1"/>
    <w:rsid w:val="006E5E2E"/>
    <w:rsid w:val="006E7F04"/>
    <w:rsid w:val="006F3C3B"/>
    <w:rsid w:val="007103F6"/>
    <w:rsid w:val="00710E7F"/>
    <w:rsid w:val="0074068D"/>
    <w:rsid w:val="0077223E"/>
    <w:rsid w:val="00797A7A"/>
    <w:rsid w:val="007A768E"/>
    <w:rsid w:val="007D009A"/>
    <w:rsid w:val="007D2ED6"/>
    <w:rsid w:val="007E3E6B"/>
    <w:rsid w:val="007F3739"/>
    <w:rsid w:val="007F734D"/>
    <w:rsid w:val="008107BC"/>
    <w:rsid w:val="0081534D"/>
    <w:rsid w:val="00822029"/>
    <w:rsid w:val="00841C37"/>
    <w:rsid w:val="008470AC"/>
    <w:rsid w:val="00851A43"/>
    <w:rsid w:val="0085572E"/>
    <w:rsid w:val="00902110"/>
    <w:rsid w:val="00937562"/>
    <w:rsid w:val="00945281"/>
    <w:rsid w:val="00970E4E"/>
    <w:rsid w:val="00972197"/>
    <w:rsid w:val="00980565"/>
    <w:rsid w:val="0099055C"/>
    <w:rsid w:val="009947EA"/>
    <w:rsid w:val="00A44CE4"/>
    <w:rsid w:val="00A7484F"/>
    <w:rsid w:val="00A80FAA"/>
    <w:rsid w:val="00A8799C"/>
    <w:rsid w:val="00AA43B4"/>
    <w:rsid w:val="00AA551A"/>
    <w:rsid w:val="00AA5A4B"/>
    <w:rsid w:val="00AC5253"/>
    <w:rsid w:val="00AD0780"/>
    <w:rsid w:val="00AD5C19"/>
    <w:rsid w:val="00AF649E"/>
    <w:rsid w:val="00B01255"/>
    <w:rsid w:val="00B02883"/>
    <w:rsid w:val="00B15AC0"/>
    <w:rsid w:val="00B320A4"/>
    <w:rsid w:val="00B403EE"/>
    <w:rsid w:val="00B67D75"/>
    <w:rsid w:val="00B75E95"/>
    <w:rsid w:val="00B7799A"/>
    <w:rsid w:val="00BA6F99"/>
    <w:rsid w:val="00BD2FC4"/>
    <w:rsid w:val="00BE40DA"/>
    <w:rsid w:val="00BF7B32"/>
    <w:rsid w:val="00C07EAB"/>
    <w:rsid w:val="00C3173D"/>
    <w:rsid w:val="00C330D1"/>
    <w:rsid w:val="00C37EC5"/>
    <w:rsid w:val="00C61194"/>
    <w:rsid w:val="00C66A2A"/>
    <w:rsid w:val="00C72A08"/>
    <w:rsid w:val="00C8193E"/>
    <w:rsid w:val="00C828E9"/>
    <w:rsid w:val="00CA56DA"/>
    <w:rsid w:val="00CB2EB3"/>
    <w:rsid w:val="00CD4F02"/>
    <w:rsid w:val="00CE68AF"/>
    <w:rsid w:val="00CE7BC6"/>
    <w:rsid w:val="00CF7DF9"/>
    <w:rsid w:val="00D03D87"/>
    <w:rsid w:val="00D110A8"/>
    <w:rsid w:val="00D11B4D"/>
    <w:rsid w:val="00D46C96"/>
    <w:rsid w:val="00D90DB2"/>
    <w:rsid w:val="00DB582B"/>
    <w:rsid w:val="00DD1A16"/>
    <w:rsid w:val="00DE032F"/>
    <w:rsid w:val="00DE53C2"/>
    <w:rsid w:val="00E439F3"/>
    <w:rsid w:val="00E43A4C"/>
    <w:rsid w:val="00E54B7B"/>
    <w:rsid w:val="00E56C77"/>
    <w:rsid w:val="00E73A62"/>
    <w:rsid w:val="00E865B4"/>
    <w:rsid w:val="00EA7C88"/>
    <w:rsid w:val="00ED2F7B"/>
    <w:rsid w:val="00ED65FA"/>
    <w:rsid w:val="00EE4570"/>
    <w:rsid w:val="00EE5F6F"/>
    <w:rsid w:val="00EF1B34"/>
    <w:rsid w:val="00F04FC5"/>
    <w:rsid w:val="00F07684"/>
    <w:rsid w:val="00F2368B"/>
    <w:rsid w:val="00F311DC"/>
    <w:rsid w:val="00F40559"/>
    <w:rsid w:val="00F4286D"/>
    <w:rsid w:val="00F60541"/>
    <w:rsid w:val="00F66256"/>
    <w:rsid w:val="00F95E9A"/>
    <w:rsid w:val="00FA1205"/>
    <w:rsid w:val="00FD5491"/>
    <w:rsid w:val="00FF2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68B"/>
  </w:style>
  <w:style w:type="paragraph" w:styleId="Footer">
    <w:name w:val="footer"/>
    <w:basedOn w:val="Normal"/>
    <w:link w:val="FooterChar"/>
    <w:uiPriority w:val="99"/>
    <w:unhideWhenUsed/>
    <w:rsid w:val="00F23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68B"/>
  </w:style>
  <w:style w:type="paragraph" w:styleId="BalloonText">
    <w:name w:val="Balloon Text"/>
    <w:basedOn w:val="Normal"/>
    <w:link w:val="BalloonTextChar"/>
    <w:uiPriority w:val="99"/>
    <w:semiHidden/>
    <w:unhideWhenUsed/>
    <w:rsid w:val="00D46C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C9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0541"/>
    <w:rPr>
      <w:b/>
      <w:bCs/>
    </w:rPr>
  </w:style>
  <w:style w:type="paragraph" w:styleId="ListParagraph">
    <w:name w:val="List Paragraph"/>
    <w:basedOn w:val="Normal"/>
    <w:uiPriority w:val="34"/>
    <w:qFormat/>
    <w:rsid w:val="00710E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N:\PNCA%20Richard%20Buettner\Scripts\Lesson%20Plans\Test%20Enviroment\2018-03-08\CSVs\Room101.csv" TargetMode="External"/><Relationship Id="rId1" Type="http://schemas.openxmlformats.org/officeDocument/2006/relationships/attachedTemplate" Target="file:///N:\PNCA%20Richard%20Buettner\Scripts\Lesson%20Plans\Test%20Enviroment\2018-03-08\Lesson%20Plans\101%20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DB8A-1769-49A2-8F98-26A43FA4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 Lesson Plan.dotx</Template>
  <TotalTime>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Buettner</dc:creator>
  <cp:lastModifiedBy>Richard Buettner</cp:lastModifiedBy>
  <cp:revision>3</cp:revision>
  <cp:lastPrinted>2018-03-15T21:19:00Z</cp:lastPrinted>
  <dcterms:created xsi:type="dcterms:W3CDTF">2018-03-15T21:12:00Z</dcterms:created>
  <dcterms:modified xsi:type="dcterms:W3CDTF">2018-03-15T21:24:00Z</dcterms:modified>
</cp:coreProperties>
</file>